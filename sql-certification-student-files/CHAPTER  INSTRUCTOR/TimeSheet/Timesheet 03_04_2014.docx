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054504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="0088091C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88091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="0088091C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88091C" w:rsidP="0088091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</w:t>
            </w:r>
            <w:r w:rsidR="00345E19"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345E1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4504" w:rsidRDefault="00054504" w:rsidP="0005450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Pr="008F3C9C" w:rsidRDefault="00345E1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23</w:t>
            </w:r>
            <w:r>
              <w:rPr>
                <w:rFonts w:cs="Arial"/>
              </w:rPr>
              <w:fldChar w:fldCharType="end"/>
            </w:r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C22C4A">
        <w:rPr>
          <w:rFonts w:cs="Arial"/>
        </w:rPr>
        <w:t>2</w:t>
      </w:r>
      <w:r w:rsidR="0038299F">
        <w:rPr>
          <w:rFonts w:cs="Arial"/>
        </w:rPr>
        <w:t>/</w:t>
      </w:r>
      <w:r w:rsidR="00345E19">
        <w:rPr>
          <w:rFonts w:cs="Arial"/>
        </w:rPr>
        <w:t>15</w:t>
      </w:r>
      <w:r w:rsidR="0038299F">
        <w:rPr>
          <w:rFonts w:cs="Arial"/>
        </w:rPr>
        <w:t>/201</w:t>
      </w:r>
      <w:r w:rsidR="00054504">
        <w:rPr>
          <w:rFonts w:cs="Arial"/>
        </w:rPr>
        <w:t>4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F0" w:rsidRDefault="002048F0">
      <w:r>
        <w:separator/>
      </w:r>
    </w:p>
  </w:endnote>
  <w:endnote w:type="continuationSeparator" w:id="0">
    <w:p w:rsidR="002048F0" w:rsidRDefault="0020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F0" w:rsidRDefault="002048F0">
      <w:r>
        <w:separator/>
      </w:r>
    </w:p>
  </w:footnote>
  <w:footnote w:type="continuationSeparator" w:id="0">
    <w:p w:rsidR="002048F0" w:rsidRDefault="00204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87525"/>
    <w:rsid w:val="001A60F9"/>
    <w:rsid w:val="001F51EC"/>
    <w:rsid w:val="002048F0"/>
    <w:rsid w:val="00275AF9"/>
    <w:rsid w:val="002A2211"/>
    <w:rsid w:val="00345E19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500EBE"/>
    <w:rsid w:val="0056619F"/>
    <w:rsid w:val="006F5D1D"/>
    <w:rsid w:val="007B588E"/>
    <w:rsid w:val="00816B73"/>
    <w:rsid w:val="00864BC8"/>
    <w:rsid w:val="0088091C"/>
    <w:rsid w:val="008C77AC"/>
    <w:rsid w:val="008E0709"/>
    <w:rsid w:val="008F3C9C"/>
    <w:rsid w:val="00934621"/>
    <w:rsid w:val="009E4172"/>
    <w:rsid w:val="009E6BD5"/>
    <w:rsid w:val="00A07079"/>
    <w:rsid w:val="00A4441F"/>
    <w:rsid w:val="00A8601D"/>
    <w:rsid w:val="00AE5D25"/>
    <w:rsid w:val="00C22C4A"/>
    <w:rsid w:val="00C3372B"/>
    <w:rsid w:val="00C57B4B"/>
    <w:rsid w:val="00C6701D"/>
    <w:rsid w:val="00C6762B"/>
    <w:rsid w:val="00CB6A67"/>
    <w:rsid w:val="00CC6507"/>
    <w:rsid w:val="00CF135E"/>
    <w:rsid w:val="00CF77C1"/>
    <w:rsid w:val="00D46481"/>
    <w:rsid w:val="00DE4C66"/>
    <w:rsid w:val="00DF2C25"/>
    <w:rsid w:val="00EA66B4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william rogers</cp:lastModifiedBy>
  <cp:revision>3</cp:revision>
  <cp:lastPrinted>2014-04-04T18:04:00Z</cp:lastPrinted>
  <dcterms:created xsi:type="dcterms:W3CDTF">2014-04-04T18:10:00Z</dcterms:created>
  <dcterms:modified xsi:type="dcterms:W3CDTF">2014-04-04T19:00:00Z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