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306"/>
        <w:gridCol w:w="2349"/>
        <w:gridCol w:w="1462"/>
        <w:gridCol w:w="1958"/>
        <w:gridCol w:w="1674"/>
        <w:gridCol w:w="1566"/>
      </w:tblGrid>
      <w:tr w:rsidR="009C4483" w:rsidTr="009C4483">
        <w:trPr>
          <w:cantSplit/>
          <w:trHeight w:val="240"/>
        </w:trPr>
        <w:tc>
          <w:tcPr>
            <w:tcW w:w="1306" w:type="dxa"/>
            <w:tcBorders>
              <w:top w:val="single" w:sz="12" w:space="0" w:color="auto"/>
            </w:tcBorders>
          </w:tcPr>
          <w:p w:rsidR="009C4483" w:rsidRDefault="009C4483" w:rsidP="0063739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2349" w:type="dxa"/>
            <w:tcBorders>
              <w:top w:val="single" w:sz="12" w:space="0" w:color="auto"/>
            </w:tcBorders>
          </w:tcPr>
          <w:p w:rsidR="009C4483" w:rsidRDefault="009C4483" w:rsidP="005D76B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Notes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:rsidR="009C4483" w:rsidRDefault="009C4483" w:rsidP="0063739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Students</w:t>
            </w:r>
          </w:p>
        </w:tc>
        <w:tc>
          <w:tcPr>
            <w:tcW w:w="1958" w:type="dxa"/>
            <w:tcBorders>
              <w:top w:val="single" w:sz="12" w:space="0" w:color="auto"/>
            </w:tcBorders>
          </w:tcPr>
          <w:p w:rsidR="009C4483" w:rsidRDefault="009C4483" w:rsidP="0063739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9C4483" w:rsidRDefault="009C4483" w:rsidP="0063739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566" w:type="dxa"/>
            <w:tcBorders>
              <w:top w:val="single" w:sz="12" w:space="0" w:color="auto"/>
            </w:tcBorders>
          </w:tcPr>
          <w:p w:rsidR="009C4483" w:rsidRDefault="009C4483" w:rsidP="00637394">
            <w:pPr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Hrs</w:t>
            </w:r>
            <w:proofErr w:type="spellEnd"/>
          </w:p>
        </w:tc>
      </w:tr>
      <w:tr w:rsidR="009C4483" w:rsidTr="009C4483">
        <w:trPr>
          <w:cantSplit/>
          <w:trHeight w:val="296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26-Apr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left="-2" w:hangingChars="12" w:hanging="2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Class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29-Apr</w:t>
            </w:r>
          </w:p>
        </w:tc>
        <w:tc>
          <w:tcPr>
            <w:tcW w:w="2349" w:type="dxa"/>
            <w:vAlign w:val="center"/>
          </w:tcPr>
          <w:p w:rsidR="009C4483" w:rsidRDefault="009C4483" w:rsidP="00513DEA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Macintosh OVA 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29-Apr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Windows 8.1 License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All Mac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N/C</w:t>
            </w: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Support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20"/>
              </w:rPr>
              <w:t>John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9:45</w:t>
            </w: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10:45</w:t>
            </w: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left="-2" w:hangingChars="12" w:hanging="2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Class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left="-2" w:hangingChars="12" w:hanging="2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Class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left="-2" w:hangingChars="12" w:hanging="2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Class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C4483" w:rsidTr="009C4483">
        <w:trPr>
          <w:cantSplit/>
          <w:trHeight w:val="323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left="-2" w:hangingChars="12" w:hanging="2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Class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 w:rsidRPr="006308F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After Class Support</w:t>
            </w:r>
          </w:p>
        </w:tc>
        <w:tc>
          <w:tcPr>
            <w:tcW w:w="1462" w:type="dxa"/>
            <w:vAlign w:val="center"/>
          </w:tcPr>
          <w:p w:rsidR="009C4483" w:rsidRPr="00637394" w:rsidRDefault="009C4483" w:rsidP="00637394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6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.75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shd w:val="clear" w:color="auto" w:fill="auto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Faculty Meeting</w:t>
            </w:r>
          </w:p>
        </w:tc>
        <w:tc>
          <w:tcPr>
            <w:tcW w:w="1462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Michael</w:t>
            </w:r>
          </w:p>
        </w:tc>
        <w:tc>
          <w:tcPr>
            <w:tcW w:w="1958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6" w:type="dxa"/>
            <w:vAlign w:val="center"/>
          </w:tcPr>
          <w:p w:rsidR="009C4483" w:rsidRPr="006308F4" w:rsidRDefault="009C4483" w:rsidP="006373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Arial"/>
              </w:rPr>
              <w:t>2</w:t>
            </w:r>
          </w:p>
        </w:tc>
      </w:tr>
      <w:tr w:rsidR="009C4483" w:rsidRPr="006308F4" w:rsidTr="009C4483">
        <w:trPr>
          <w:cantSplit/>
          <w:trHeight w:val="214"/>
        </w:trPr>
        <w:tc>
          <w:tcPr>
            <w:tcW w:w="1306" w:type="dxa"/>
            <w:shd w:val="clear" w:color="auto" w:fill="auto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After Class Support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 w:rsidRPr="00637394">
              <w:rPr>
                <w:rFonts w:cs="Arial"/>
              </w:rPr>
              <w:t>Sarah/Josh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C4483" w:rsidRPr="006308F4" w:rsidTr="009C4483">
        <w:trPr>
          <w:cantSplit/>
          <w:trHeight w:val="214"/>
        </w:trPr>
        <w:tc>
          <w:tcPr>
            <w:tcW w:w="1306" w:type="dxa"/>
            <w:shd w:val="clear" w:color="auto" w:fill="auto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Support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Peter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9:35</w:t>
            </w: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10:35</w:t>
            </w: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Support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Edward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1:22</w:t>
            </w:r>
          </w:p>
        </w:tc>
        <w:tc>
          <w:tcPr>
            <w:tcW w:w="1674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2:39</w:t>
            </w:r>
          </w:p>
        </w:tc>
        <w:tc>
          <w:tcPr>
            <w:tcW w:w="1566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637394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13-May</w:t>
            </w:r>
          </w:p>
        </w:tc>
        <w:tc>
          <w:tcPr>
            <w:tcW w:w="2349" w:type="dxa"/>
            <w:vAlign w:val="center"/>
          </w:tcPr>
          <w:p w:rsidR="009C4483" w:rsidRDefault="009C4483" w:rsidP="005D76B5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Resume Support</w:t>
            </w:r>
          </w:p>
        </w:tc>
        <w:tc>
          <w:tcPr>
            <w:tcW w:w="1462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1958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11:00</w:t>
            </w:r>
          </w:p>
        </w:tc>
        <w:tc>
          <w:tcPr>
            <w:tcW w:w="1674" w:type="dxa"/>
            <w:vAlign w:val="center"/>
          </w:tcPr>
          <w:p w:rsidR="009C4483" w:rsidRDefault="009C4483" w:rsidP="006373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11:20</w:t>
            </w:r>
          </w:p>
        </w:tc>
        <w:tc>
          <w:tcPr>
            <w:tcW w:w="1566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0.33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9C4483">
            <w:pPr>
              <w:ind w:left="-71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13-May</w:t>
            </w:r>
          </w:p>
        </w:tc>
        <w:tc>
          <w:tcPr>
            <w:tcW w:w="2349" w:type="dxa"/>
            <w:vAlign w:val="center"/>
          </w:tcPr>
          <w:p w:rsidR="009C4483" w:rsidRDefault="009C4483" w:rsidP="009C4483">
            <w:pPr>
              <w:ind w:leftChars="-13" w:hangingChars="12" w:hanging="2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Support</w:t>
            </w:r>
          </w:p>
        </w:tc>
        <w:tc>
          <w:tcPr>
            <w:tcW w:w="1462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Peter</w:t>
            </w:r>
          </w:p>
        </w:tc>
        <w:tc>
          <w:tcPr>
            <w:tcW w:w="1958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4:39</w:t>
            </w:r>
          </w:p>
        </w:tc>
        <w:tc>
          <w:tcPr>
            <w:tcW w:w="1674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5:49</w:t>
            </w:r>
          </w:p>
        </w:tc>
        <w:tc>
          <w:tcPr>
            <w:tcW w:w="1566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9C44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462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958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9C44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462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958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  <w:vAlign w:val="center"/>
          </w:tcPr>
          <w:p w:rsidR="009C4483" w:rsidRDefault="009C4483" w:rsidP="009C44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462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958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vAlign w:val="center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</w:tr>
      <w:tr w:rsidR="009C4483" w:rsidTr="009C4483">
        <w:trPr>
          <w:cantSplit/>
          <w:trHeight w:val="214"/>
        </w:trPr>
        <w:tc>
          <w:tcPr>
            <w:tcW w:w="1306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2349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462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958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674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</w:tr>
      <w:tr w:rsidR="009C4483" w:rsidTr="009C4483">
        <w:trPr>
          <w:cantSplit/>
          <w:trHeight w:val="341"/>
        </w:trPr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4483" w:rsidRDefault="009C4483" w:rsidP="009C4483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483" w:rsidRDefault="009C4483" w:rsidP="009C448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9C4483" w:rsidRDefault="009C4483" w:rsidP="009C448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</w:tcPr>
          <w:p w:rsidR="009C4483" w:rsidRPr="005F47FD" w:rsidRDefault="009C4483" w:rsidP="009C4483">
            <w:pPr>
              <w:jc w:val="center"/>
              <w:rPr>
                <w:rFonts w:ascii="Cambria Math" w:hAnsi="Cambria Math" w:cs="Arial"/>
                <w:oMath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32.28</w:t>
            </w:r>
            <w:r>
              <w:rPr>
                <w:rFonts w:cs="Arial"/>
              </w:rPr>
              <w:fldChar w:fldCharType="end"/>
            </w:r>
            <w:bookmarkStart w:id="0" w:name="_GoBack"/>
            <w:bookmarkEnd w:id="0"/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5D76B5">
        <w:rPr>
          <w:rFonts w:cs="Arial"/>
        </w:rPr>
        <w:t>5</w:t>
      </w:r>
      <w:r w:rsidR="0038299F">
        <w:rPr>
          <w:rFonts w:cs="Arial"/>
        </w:rPr>
        <w:t>/</w:t>
      </w:r>
      <w:r w:rsidR="00863C39">
        <w:rPr>
          <w:rFonts w:cs="Arial"/>
        </w:rPr>
        <w:t>1</w:t>
      </w:r>
      <w:r w:rsidR="005F47FD">
        <w:rPr>
          <w:rFonts w:cs="Arial"/>
        </w:rPr>
        <w:t>6</w:t>
      </w:r>
      <w:r w:rsidR="0038299F">
        <w:rPr>
          <w:rFonts w:cs="Arial"/>
        </w:rPr>
        <w:t>/201</w:t>
      </w:r>
      <w:r w:rsidR="00863C39">
        <w:rPr>
          <w:rFonts w:cs="Arial"/>
        </w:rPr>
        <w:t>6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9"/>
      <w:footerReference w:type="default" r:id="rId10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D8" w:rsidRDefault="001E0AD8">
      <w:r>
        <w:separator/>
      </w:r>
    </w:p>
  </w:endnote>
  <w:endnote w:type="continuationSeparator" w:id="0">
    <w:p w:rsidR="001E0AD8" w:rsidRDefault="001E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D8" w:rsidRDefault="001E0AD8">
      <w:r>
        <w:separator/>
      </w:r>
    </w:p>
  </w:footnote>
  <w:footnote w:type="continuationSeparator" w:id="0">
    <w:p w:rsidR="001E0AD8" w:rsidRDefault="001E0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02AB3"/>
    <w:rsid w:val="0001649A"/>
    <w:rsid w:val="00022AAE"/>
    <w:rsid w:val="00054504"/>
    <w:rsid w:val="000E0791"/>
    <w:rsid w:val="000E5D32"/>
    <w:rsid w:val="00153A14"/>
    <w:rsid w:val="00187525"/>
    <w:rsid w:val="001A60F9"/>
    <w:rsid w:val="001B3420"/>
    <w:rsid w:val="001E0AD8"/>
    <w:rsid w:val="00275AF9"/>
    <w:rsid w:val="00286981"/>
    <w:rsid w:val="002A2211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4F085E"/>
    <w:rsid w:val="00500EBE"/>
    <w:rsid w:val="00513DEA"/>
    <w:rsid w:val="0056619F"/>
    <w:rsid w:val="005D76B5"/>
    <w:rsid w:val="005F47FD"/>
    <w:rsid w:val="006308F4"/>
    <w:rsid w:val="00637394"/>
    <w:rsid w:val="006E6A95"/>
    <w:rsid w:val="007B588E"/>
    <w:rsid w:val="00816B73"/>
    <w:rsid w:val="00863C39"/>
    <w:rsid w:val="00864BC8"/>
    <w:rsid w:val="00883AEA"/>
    <w:rsid w:val="008C77AC"/>
    <w:rsid w:val="008E0709"/>
    <w:rsid w:val="008F3C9C"/>
    <w:rsid w:val="00934621"/>
    <w:rsid w:val="009C4483"/>
    <w:rsid w:val="009E4172"/>
    <w:rsid w:val="009E6BD5"/>
    <w:rsid w:val="00A07079"/>
    <w:rsid w:val="00A26B88"/>
    <w:rsid w:val="00A4441F"/>
    <w:rsid w:val="00A8601D"/>
    <w:rsid w:val="00AE5D25"/>
    <w:rsid w:val="00B272FA"/>
    <w:rsid w:val="00B6700D"/>
    <w:rsid w:val="00BB6FFA"/>
    <w:rsid w:val="00C06782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43419"/>
    <w:rsid w:val="00FB4A0A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61BE-FA46-42B4-94FF-1768AA77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1</TotalTime>
  <Pages>1</Pages>
  <Words>131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</cp:lastModifiedBy>
  <cp:revision>2</cp:revision>
  <cp:lastPrinted>2011-12-15T22:05:00Z</cp:lastPrinted>
  <dcterms:created xsi:type="dcterms:W3CDTF">2016-05-13T23:01:00Z</dcterms:created>
  <dcterms:modified xsi:type="dcterms:W3CDTF">2016-05-13T23:01:00Z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