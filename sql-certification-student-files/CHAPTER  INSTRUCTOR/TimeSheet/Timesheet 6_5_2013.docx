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</w:t>
                            </w:r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 xml:space="preserve">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</w:t>
                      </w:r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 xml:space="preserve">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731"/>
        <w:gridCol w:w="1496"/>
        <w:gridCol w:w="648"/>
        <w:gridCol w:w="1730"/>
        <w:gridCol w:w="1730"/>
        <w:gridCol w:w="1730"/>
        <w:gridCol w:w="1730"/>
      </w:tblGrid>
      <w:tr w:rsidR="009E6BD5" w:rsidTr="00DF2C25">
        <w:trPr>
          <w:cantSplit/>
          <w:trHeight w:val="483"/>
        </w:trPr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838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38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 w:rsidTr="00A4441F">
        <w:trPr>
          <w:cantSplit/>
          <w:trHeight w:val="161"/>
        </w:trPr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5/2</w:t>
            </w:r>
          </w:p>
        </w:tc>
        <w:tc>
          <w:tcPr>
            <w:tcW w:w="1838" w:type="dxa"/>
            <w:gridSpan w:val="2"/>
          </w:tcPr>
          <w:p w:rsidR="009E6BD5" w:rsidRDefault="009E6BD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9E6BD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9E6BD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5/4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5/7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5/9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5/14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4.5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5/15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5/16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5/17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5/18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5/20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5/21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>
        <w:trPr>
          <w:cantSplit/>
        </w:trPr>
        <w:tc>
          <w:tcPr>
            <w:tcW w:w="1838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5/22</w:t>
            </w:r>
          </w:p>
        </w:tc>
        <w:tc>
          <w:tcPr>
            <w:tcW w:w="1838" w:type="dxa"/>
            <w:gridSpan w:val="2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DF2C25" w:rsidRDefault="00DF2C25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DF2C25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A07079">
        <w:trPr>
          <w:cantSplit/>
        </w:trPr>
        <w:tc>
          <w:tcPr>
            <w:tcW w:w="1838" w:type="dxa"/>
          </w:tcPr>
          <w:p w:rsidR="00A07079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5/23</w:t>
            </w:r>
          </w:p>
        </w:tc>
        <w:tc>
          <w:tcPr>
            <w:tcW w:w="1838" w:type="dxa"/>
            <w:gridSpan w:val="2"/>
          </w:tcPr>
          <w:p w:rsidR="00A07079" w:rsidRDefault="00A07079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A07079" w:rsidRDefault="00A07079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A07079" w:rsidRDefault="00A07079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A07079" w:rsidRDefault="00A07079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A07079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E0791">
        <w:trPr>
          <w:cantSplit/>
        </w:trPr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5/24</w:t>
            </w:r>
          </w:p>
        </w:tc>
        <w:tc>
          <w:tcPr>
            <w:tcW w:w="1838" w:type="dxa"/>
            <w:gridSpan w:val="2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E0791">
        <w:trPr>
          <w:cantSplit/>
        </w:trPr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5/27</w:t>
            </w:r>
          </w:p>
        </w:tc>
        <w:tc>
          <w:tcPr>
            <w:tcW w:w="1838" w:type="dxa"/>
            <w:gridSpan w:val="2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E0791">
        <w:trPr>
          <w:cantSplit/>
        </w:trPr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5/28</w:t>
            </w:r>
          </w:p>
        </w:tc>
        <w:tc>
          <w:tcPr>
            <w:tcW w:w="1838" w:type="dxa"/>
            <w:gridSpan w:val="2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E0791">
        <w:trPr>
          <w:cantSplit/>
        </w:trPr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5/29</w:t>
            </w:r>
          </w:p>
        </w:tc>
        <w:tc>
          <w:tcPr>
            <w:tcW w:w="1838" w:type="dxa"/>
            <w:gridSpan w:val="2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E0791">
        <w:trPr>
          <w:cantSplit/>
        </w:trPr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5/30</w:t>
            </w:r>
          </w:p>
        </w:tc>
        <w:tc>
          <w:tcPr>
            <w:tcW w:w="1838" w:type="dxa"/>
            <w:gridSpan w:val="2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E0791">
        <w:trPr>
          <w:cantSplit/>
        </w:trPr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5/31</w:t>
            </w:r>
          </w:p>
        </w:tc>
        <w:tc>
          <w:tcPr>
            <w:tcW w:w="1838" w:type="dxa"/>
            <w:gridSpan w:val="2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 w:rsidP="00A4441F">
            <w:pPr>
              <w:spacing w:line="18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E0791">
        <w:trPr>
          <w:cantSplit/>
        </w:trPr>
        <w:tc>
          <w:tcPr>
            <w:tcW w:w="1838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  <w:gridSpan w:val="2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0E0791" w:rsidRDefault="000E0791">
            <w:pPr>
              <w:jc w:val="center"/>
              <w:rPr>
                <w:rFonts w:cs="Arial"/>
              </w:rPr>
            </w:pPr>
          </w:p>
        </w:tc>
      </w:tr>
      <w:tr w:rsidR="009E6BD5">
        <w:trPr>
          <w:cantSplit/>
        </w:trPr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38299F">
            <w:pPr>
              <w:jc w:val="right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178AEF67" wp14:editId="480F081A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51435</wp:posOffset>
                  </wp:positionV>
                  <wp:extent cx="1783080" cy="33020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ature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38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8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8F3C9C" w:rsidRPr="008F3C9C" w:rsidRDefault="008F3C9C" w:rsidP="008F3C9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=SUM(ABOVE)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88.5</w:t>
            </w:r>
            <w:r>
              <w:rPr>
                <w:rFonts w:cs="Arial"/>
              </w:rPr>
              <w:fldChar w:fldCharType="end"/>
            </w:r>
          </w:p>
        </w:tc>
      </w:tr>
    </w:tbl>
    <w:p w:rsidR="009E6BD5" w:rsidRDefault="009E6BD5">
      <w:pPr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6/5/2013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  <w:bookmarkStart w:id="0" w:name="_GoBack"/>
      <w:bookmarkEnd w:id="0"/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7C1" w:rsidRDefault="00CF77C1">
      <w:r>
        <w:separator/>
      </w:r>
    </w:p>
  </w:endnote>
  <w:endnote w:type="continuationSeparator" w:id="0">
    <w:p w:rsidR="00CF77C1" w:rsidRDefault="00CF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7C1" w:rsidRDefault="00CF77C1">
      <w:r>
        <w:separator/>
      </w:r>
    </w:p>
  </w:footnote>
  <w:footnote w:type="continuationSeparator" w:id="0">
    <w:p w:rsidR="00CF77C1" w:rsidRDefault="00CF7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E0791"/>
    <w:rsid w:val="000E5D32"/>
    <w:rsid w:val="00187525"/>
    <w:rsid w:val="001A60F9"/>
    <w:rsid w:val="0038299F"/>
    <w:rsid w:val="003E3BB3"/>
    <w:rsid w:val="00492AEF"/>
    <w:rsid w:val="00500EBE"/>
    <w:rsid w:val="00816B73"/>
    <w:rsid w:val="008F3C9C"/>
    <w:rsid w:val="009E6BD5"/>
    <w:rsid w:val="00A07079"/>
    <w:rsid w:val="00A4441F"/>
    <w:rsid w:val="00A8601D"/>
    <w:rsid w:val="00C3372B"/>
    <w:rsid w:val="00C6701D"/>
    <w:rsid w:val="00C6762B"/>
    <w:rsid w:val="00CF135E"/>
    <w:rsid w:val="00CF77C1"/>
    <w:rsid w:val="00D46481"/>
    <w:rsid w:val="00DE4C66"/>
    <w:rsid w:val="00D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 Rogers (birogers)</cp:lastModifiedBy>
  <cp:revision>2</cp:revision>
  <cp:lastPrinted>2011-12-15T22:05:00Z</cp:lastPrinted>
  <dcterms:created xsi:type="dcterms:W3CDTF">2013-06-05T18:45:00Z</dcterms:created>
  <dcterms:modified xsi:type="dcterms:W3CDTF">2013-06-05T18:45:00Z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