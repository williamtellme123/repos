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4093"/>
        <w:gridCol w:w="1406"/>
        <w:gridCol w:w="385"/>
        <w:gridCol w:w="1023"/>
        <w:gridCol w:w="1248"/>
        <w:gridCol w:w="1665"/>
        <w:gridCol w:w="1010"/>
      </w:tblGrid>
      <w:tr w:rsidR="009E6BD5" w:rsidTr="006308F4">
        <w:trPr>
          <w:cantSplit/>
          <w:trHeight w:val="600"/>
        </w:trPr>
        <w:tc>
          <w:tcPr>
            <w:tcW w:w="409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24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665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054504" w:rsidTr="006308F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A26B88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2/18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6308F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6308F4" w:rsidTr="006308F4">
        <w:trPr>
          <w:cantSplit/>
          <w:trHeight w:val="214"/>
        </w:trPr>
        <w:tc>
          <w:tcPr>
            <w:tcW w:w="4093" w:type="dxa"/>
            <w:vAlign w:val="bottom"/>
          </w:tcPr>
          <w:p w:rsidR="006308F4" w:rsidRDefault="00A26B88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2/23</w:t>
            </w:r>
          </w:p>
        </w:tc>
        <w:tc>
          <w:tcPr>
            <w:tcW w:w="1791" w:type="dxa"/>
            <w:gridSpan w:val="2"/>
          </w:tcPr>
          <w:p w:rsidR="006308F4" w:rsidRDefault="006308F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6308F4" w:rsidRDefault="006308F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6308F4" w:rsidRDefault="006308F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6308F4" w:rsidRDefault="006308F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6308F4" w:rsidRDefault="00A26B88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6308F4" w:rsidTr="006308F4">
        <w:trPr>
          <w:cantSplit/>
          <w:trHeight w:val="214"/>
        </w:trPr>
        <w:tc>
          <w:tcPr>
            <w:tcW w:w="4093" w:type="dxa"/>
            <w:vAlign w:val="bottom"/>
          </w:tcPr>
          <w:p w:rsidR="006308F4" w:rsidRDefault="00A26B88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2/25</w:t>
            </w:r>
          </w:p>
        </w:tc>
        <w:tc>
          <w:tcPr>
            <w:tcW w:w="1791" w:type="dxa"/>
            <w:gridSpan w:val="2"/>
          </w:tcPr>
          <w:p w:rsidR="006308F4" w:rsidRDefault="006308F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6308F4" w:rsidRDefault="006308F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6308F4" w:rsidRDefault="006308F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6308F4" w:rsidRDefault="006308F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6308F4" w:rsidRDefault="00A26B88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RPr="006308F4" w:rsidTr="006308F4">
        <w:trPr>
          <w:cantSplit/>
          <w:trHeight w:val="214"/>
        </w:trPr>
        <w:tc>
          <w:tcPr>
            <w:tcW w:w="4093" w:type="dxa"/>
            <w:shd w:val="clear" w:color="auto" w:fill="auto"/>
            <w:vAlign w:val="bottom"/>
          </w:tcPr>
          <w:p w:rsidR="00054504" w:rsidRPr="006308F4" w:rsidRDefault="006308F4" w:rsidP="00A26B88">
            <w:r w:rsidRPr="006308F4">
              <w:t>3/</w:t>
            </w:r>
            <w:r w:rsidR="00A26B88">
              <w:t>1</w:t>
            </w:r>
          </w:p>
        </w:tc>
        <w:tc>
          <w:tcPr>
            <w:tcW w:w="1791" w:type="dxa"/>
            <w:gridSpan w:val="2"/>
          </w:tcPr>
          <w:p w:rsidR="00054504" w:rsidRPr="006308F4" w:rsidRDefault="0005450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</w:tcPr>
          <w:p w:rsidR="00054504" w:rsidRPr="006308F4" w:rsidRDefault="0005450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8" w:type="dxa"/>
          </w:tcPr>
          <w:p w:rsidR="00054504" w:rsidRPr="006308F4" w:rsidRDefault="0005450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</w:tcPr>
          <w:p w:rsidR="00054504" w:rsidRPr="006308F4" w:rsidRDefault="0005450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</w:tcPr>
          <w:p w:rsidR="00054504" w:rsidRPr="006308F4" w:rsidRDefault="006308F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308F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54504" w:rsidRPr="006308F4" w:rsidTr="006308F4">
        <w:trPr>
          <w:cantSplit/>
          <w:trHeight w:val="214"/>
        </w:trPr>
        <w:tc>
          <w:tcPr>
            <w:tcW w:w="4093" w:type="dxa"/>
            <w:shd w:val="clear" w:color="auto" w:fill="auto"/>
            <w:vAlign w:val="bottom"/>
          </w:tcPr>
          <w:p w:rsidR="00054504" w:rsidRPr="006308F4" w:rsidRDefault="006308F4" w:rsidP="00A26B88">
            <w:r w:rsidRPr="006308F4">
              <w:t>3/</w:t>
            </w:r>
            <w:r w:rsidR="00A26B88">
              <w:t>2</w:t>
            </w:r>
          </w:p>
        </w:tc>
        <w:tc>
          <w:tcPr>
            <w:tcW w:w="1791" w:type="dxa"/>
            <w:gridSpan w:val="2"/>
          </w:tcPr>
          <w:p w:rsidR="00054504" w:rsidRPr="006308F4" w:rsidRDefault="0005450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</w:tcPr>
          <w:p w:rsidR="00054504" w:rsidRPr="006308F4" w:rsidRDefault="0005450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8" w:type="dxa"/>
          </w:tcPr>
          <w:p w:rsidR="00054504" w:rsidRPr="006308F4" w:rsidRDefault="0005450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</w:tcPr>
          <w:p w:rsidR="00054504" w:rsidRPr="006308F4" w:rsidRDefault="00054504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</w:tcPr>
          <w:p w:rsidR="00054504" w:rsidRPr="006308F4" w:rsidRDefault="006E6A95" w:rsidP="000545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308F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863C39" w:rsidTr="006308F4">
        <w:trPr>
          <w:cantSplit/>
          <w:trHeight w:val="214"/>
        </w:trPr>
        <w:tc>
          <w:tcPr>
            <w:tcW w:w="4093" w:type="dxa"/>
            <w:shd w:val="clear" w:color="auto" w:fill="auto"/>
            <w:vAlign w:val="bottom"/>
          </w:tcPr>
          <w:p w:rsidR="00863C39" w:rsidRPr="006308F4" w:rsidRDefault="006308F4" w:rsidP="00A26B88">
            <w:r w:rsidRPr="006308F4">
              <w:t>3/</w:t>
            </w:r>
            <w:r w:rsidR="00A26B88">
              <w:t>8</w:t>
            </w: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6308F4" w:rsidTr="006308F4">
        <w:trPr>
          <w:cantSplit/>
          <w:trHeight w:val="214"/>
        </w:trPr>
        <w:tc>
          <w:tcPr>
            <w:tcW w:w="4093" w:type="dxa"/>
            <w:vAlign w:val="bottom"/>
          </w:tcPr>
          <w:p w:rsidR="006308F4" w:rsidRDefault="006308F4" w:rsidP="00A26B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</w:t>
            </w:r>
            <w:r w:rsidR="00A26B8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  <w:r w:rsidR="00B272FA">
              <w:rPr>
                <w:rFonts w:ascii="Calibri" w:hAnsi="Calibri"/>
                <w:color w:val="000000"/>
                <w:sz w:val="22"/>
                <w:szCs w:val="22"/>
              </w:rPr>
              <w:t>: Lab</w:t>
            </w:r>
          </w:p>
        </w:tc>
        <w:tc>
          <w:tcPr>
            <w:tcW w:w="1791" w:type="dxa"/>
            <w:gridSpan w:val="2"/>
          </w:tcPr>
          <w:p w:rsidR="006308F4" w:rsidRDefault="00B272FA" w:rsidP="006308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 Charge</w:t>
            </w:r>
          </w:p>
        </w:tc>
        <w:tc>
          <w:tcPr>
            <w:tcW w:w="1023" w:type="dxa"/>
          </w:tcPr>
          <w:p w:rsidR="006308F4" w:rsidRDefault="006308F4" w:rsidP="006308F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6308F4" w:rsidRDefault="006308F4" w:rsidP="006308F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6308F4" w:rsidRDefault="006308F4" w:rsidP="006308F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6308F4" w:rsidRDefault="006308F4" w:rsidP="006308F4">
            <w:pPr>
              <w:jc w:val="center"/>
              <w:rPr>
                <w:rFonts w:cs="Arial"/>
              </w:rPr>
            </w:pPr>
          </w:p>
        </w:tc>
      </w:tr>
      <w:tr w:rsidR="006308F4" w:rsidTr="006308F4">
        <w:trPr>
          <w:cantSplit/>
          <w:trHeight w:val="214"/>
        </w:trPr>
        <w:tc>
          <w:tcPr>
            <w:tcW w:w="4093" w:type="dxa"/>
            <w:vAlign w:val="bottom"/>
          </w:tcPr>
          <w:p w:rsidR="006308F4" w:rsidRDefault="00A26B88" w:rsidP="006308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3/15</w:t>
            </w:r>
            <w:r w:rsidR="00C06782">
              <w:rPr>
                <w:rFonts w:ascii="Calibri" w:hAnsi="Calibri"/>
                <w:color w:val="000000"/>
                <w:sz w:val="22"/>
                <w:szCs w:val="22"/>
              </w:rPr>
              <w:t>: Lab</w:t>
            </w:r>
          </w:p>
        </w:tc>
        <w:tc>
          <w:tcPr>
            <w:tcW w:w="1791" w:type="dxa"/>
            <w:gridSpan w:val="2"/>
          </w:tcPr>
          <w:p w:rsidR="006308F4" w:rsidRDefault="00C06782" w:rsidP="006308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 Charge</w:t>
            </w:r>
          </w:p>
        </w:tc>
        <w:tc>
          <w:tcPr>
            <w:tcW w:w="1023" w:type="dxa"/>
          </w:tcPr>
          <w:p w:rsidR="006308F4" w:rsidRDefault="006308F4" w:rsidP="006308F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6308F4" w:rsidRDefault="006308F4" w:rsidP="006308F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6308F4" w:rsidRDefault="006308F4" w:rsidP="006308F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6308F4" w:rsidRDefault="006308F4" w:rsidP="006308F4">
            <w:pPr>
              <w:jc w:val="center"/>
              <w:rPr>
                <w:rFonts w:cs="Arial"/>
              </w:rPr>
            </w:pPr>
          </w:p>
        </w:tc>
      </w:tr>
      <w:tr w:rsidR="00C06782" w:rsidTr="006308F4">
        <w:trPr>
          <w:cantSplit/>
          <w:trHeight w:val="214"/>
        </w:trPr>
        <w:tc>
          <w:tcPr>
            <w:tcW w:w="4093" w:type="dxa"/>
            <w:vAlign w:val="bottom"/>
          </w:tcPr>
          <w:p w:rsidR="00C06782" w:rsidRDefault="00C06782" w:rsidP="00C067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3/17: Lab</w:t>
            </w:r>
          </w:p>
        </w:tc>
        <w:tc>
          <w:tcPr>
            <w:tcW w:w="1791" w:type="dxa"/>
            <w:gridSpan w:val="2"/>
          </w:tcPr>
          <w:p w:rsidR="00C06782" w:rsidRDefault="00C06782" w:rsidP="00C06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 Charge</w:t>
            </w:r>
          </w:p>
        </w:tc>
        <w:tc>
          <w:tcPr>
            <w:tcW w:w="1023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</w:tr>
      <w:tr w:rsidR="00C06782" w:rsidTr="006308F4">
        <w:trPr>
          <w:cantSplit/>
          <w:trHeight w:val="214"/>
        </w:trPr>
        <w:tc>
          <w:tcPr>
            <w:tcW w:w="4093" w:type="dxa"/>
            <w:vAlign w:val="bottom"/>
          </w:tcPr>
          <w:p w:rsidR="00C06782" w:rsidRDefault="00C06782" w:rsidP="00C067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3/21: Lab</w:t>
            </w:r>
          </w:p>
        </w:tc>
        <w:tc>
          <w:tcPr>
            <w:tcW w:w="1791" w:type="dxa"/>
            <w:gridSpan w:val="2"/>
          </w:tcPr>
          <w:p w:rsidR="00C06782" w:rsidRDefault="00C06782" w:rsidP="00C06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 Charge</w:t>
            </w:r>
          </w:p>
        </w:tc>
        <w:tc>
          <w:tcPr>
            <w:tcW w:w="1023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</w:tr>
      <w:tr w:rsidR="00C06782" w:rsidTr="006308F4">
        <w:trPr>
          <w:cantSplit/>
          <w:trHeight w:val="214"/>
        </w:trPr>
        <w:tc>
          <w:tcPr>
            <w:tcW w:w="4093" w:type="dxa"/>
            <w:vAlign w:val="bottom"/>
          </w:tcPr>
          <w:p w:rsidR="00C06782" w:rsidRDefault="00C06782" w:rsidP="00C0678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</w:tr>
      <w:tr w:rsidR="00C06782" w:rsidTr="006308F4">
        <w:trPr>
          <w:cantSplit/>
          <w:trHeight w:val="214"/>
        </w:trPr>
        <w:tc>
          <w:tcPr>
            <w:tcW w:w="4093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</w:tr>
      <w:tr w:rsidR="00C06782" w:rsidTr="006308F4">
        <w:trPr>
          <w:cantSplit/>
          <w:trHeight w:val="214"/>
        </w:trPr>
        <w:tc>
          <w:tcPr>
            <w:tcW w:w="4093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</w:tr>
      <w:tr w:rsidR="00C06782" w:rsidTr="006308F4">
        <w:trPr>
          <w:cantSplit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6782" w:rsidRDefault="00C06782" w:rsidP="00C06782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6782" w:rsidRDefault="00C06782" w:rsidP="00C06782">
            <w:pPr>
              <w:jc w:val="right"/>
              <w:rPr>
                <w:rFonts w:cs="Arial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06782" w:rsidRDefault="00C06782" w:rsidP="00C06782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248" w:type="dxa"/>
            <w:tcBorders>
              <w:left w:val="single" w:sz="4" w:space="0" w:color="auto"/>
            </w:tcBorders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C06782" w:rsidRDefault="00C06782" w:rsidP="00C06782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C06782" w:rsidRPr="008F3C9C" w:rsidRDefault="00C06782" w:rsidP="00B272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272FA">
              <w:rPr>
                <w:rFonts w:cs="Arial"/>
              </w:rPr>
              <w:t>4</w:t>
            </w:r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54504">
        <w:rPr>
          <w:rFonts w:cs="Arial"/>
        </w:rPr>
        <w:t>0</w:t>
      </w:r>
      <w:r w:rsidR="006308F4">
        <w:rPr>
          <w:rFonts w:cs="Arial"/>
        </w:rPr>
        <w:t>3</w:t>
      </w:r>
      <w:r w:rsidR="0038299F">
        <w:rPr>
          <w:rFonts w:cs="Arial"/>
        </w:rPr>
        <w:t>/</w:t>
      </w:r>
      <w:r w:rsidR="00863C39">
        <w:rPr>
          <w:rFonts w:cs="Arial"/>
        </w:rPr>
        <w:t>1</w:t>
      </w:r>
      <w:r w:rsidR="006308F4">
        <w:rPr>
          <w:rFonts w:cs="Arial"/>
        </w:rPr>
        <w:t>5</w:t>
      </w:r>
      <w:r w:rsidR="0038299F">
        <w:rPr>
          <w:rFonts w:cs="Arial"/>
        </w:rPr>
        <w:t>/201</w:t>
      </w:r>
      <w:r w:rsidR="00863C39">
        <w:rPr>
          <w:rFonts w:cs="Arial"/>
        </w:rPr>
        <w:t>6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bookmarkStart w:id="0" w:name="_GoBack"/>
      <w:bookmarkEnd w:id="0"/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AD8" w:rsidRDefault="001E0AD8">
      <w:r>
        <w:separator/>
      </w:r>
    </w:p>
  </w:endnote>
  <w:endnote w:type="continuationSeparator" w:id="0">
    <w:p w:rsidR="001E0AD8" w:rsidRDefault="001E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AD8" w:rsidRDefault="001E0AD8">
      <w:r>
        <w:separator/>
      </w:r>
    </w:p>
  </w:footnote>
  <w:footnote w:type="continuationSeparator" w:id="0">
    <w:p w:rsidR="001E0AD8" w:rsidRDefault="001E0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54504"/>
    <w:rsid w:val="000E0791"/>
    <w:rsid w:val="000E5D32"/>
    <w:rsid w:val="00153A14"/>
    <w:rsid w:val="00187525"/>
    <w:rsid w:val="001A60F9"/>
    <w:rsid w:val="001B3420"/>
    <w:rsid w:val="001E0AD8"/>
    <w:rsid w:val="00275AF9"/>
    <w:rsid w:val="00286981"/>
    <w:rsid w:val="002A2211"/>
    <w:rsid w:val="0038299F"/>
    <w:rsid w:val="003914C0"/>
    <w:rsid w:val="003D16F1"/>
    <w:rsid w:val="003E3BB3"/>
    <w:rsid w:val="00425EB6"/>
    <w:rsid w:val="0047598D"/>
    <w:rsid w:val="00492AEF"/>
    <w:rsid w:val="004B242E"/>
    <w:rsid w:val="004E00F6"/>
    <w:rsid w:val="004F085E"/>
    <w:rsid w:val="00500EBE"/>
    <w:rsid w:val="0056619F"/>
    <w:rsid w:val="006308F4"/>
    <w:rsid w:val="006E6A95"/>
    <w:rsid w:val="007B588E"/>
    <w:rsid w:val="00816B73"/>
    <w:rsid w:val="00863C39"/>
    <w:rsid w:val="00864BC8"/>
    <w:rsid w:val="008C77AC"/>
    <w:rsid w:val="008E0709"/>
    <w:rsid w:val="008F3C9C"/>
    <w:rsid w:val="00934621"/>
    <w:rsid w:val="009E4172"/>
    <w:rsid w:val="009E6BD5"/>
    <w:rsid w:val="00A07079"/>
    <w:rsid w:val="00A26B88"/>
    <w:rsid w:val="00A4441F"/>
    <w:rsid w:val="00A8601D"/>
    <w:rsid w:val="00AE5D25"/>
    <w:rsid w:val="00B272FA"/>
    <w:rsid w:val="00B6700D"/>
    <w:rsid w:val="00C06782"/>
    <w:rsid w:val="00C22C4A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EA66B4"/>
    <w:rsid w:val="00FB4A0A"/>
    <w:rsid w:val="00F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</cp:lastModifiedBy>
  <cp:revision>4</cp:revision>
  <cp:lastPrinted>2011-12-15T22:05:00Z</cp:lastPrinted>
  <dcterms:created xsi:type="dcterms:W3CDTF">2016-03-15T20:17:00Z</dcterms:created>
  <dcterms:modified xsi:type="dcterms:W3CDTF">2016-03-15T20:23:00Z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