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9047EF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Thurs: 3/6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Tues:3/11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Thurs: 3/13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Sat:3/15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Tues:3/18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Thurs: 3/20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Tues:3/25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Thurs: 3/27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:rsidR="009047EF" w:rsidRDefault="009047EF" w:rsidP="009047EF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181616"/>
                <w:szCs w:val="20"/>
              </w:rPr>
              <w:t>Sat:3/29</w:t>
            </w:r>
          </w:p>
        </w:tc>
        <w:tc>
          <w:tcPr>
            <w:tcW w:w="1791" w:type="dxa"/>
            <w:gridSpan w:val="2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9047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054504" w:rsidTr="009047EF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9047EF" w:rsidTr="009047EF">
        <w:trPr>
          <w:cantSplit/>
          <w:trHeight w:val="214"/>
        </w:trPr>
        <w:tc>
          <w:tcPr>
            <w:tcW w:w="4093" w:type="dxa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9047EF" w:rsidRDefault="009047EF" w:rsidP="00054504">
            <w:pPr>
              <w:jc w:val="center"/>
              <w:rPr>
                <w:rFonts w:cs="Arial"/>
              </w:rPr>
            </w:pPr>
          </w:p>
        </w:tc>
      </w:tr>
      <w:tr w:rsidR="00054504" w:rsidTr="009047EF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9047EF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4504" w:rsidRDefault="00054504" w:rsidP="0005450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Pr="008F3C9C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 w:rsidR="009047EF">
              <w:rPr>
                <w:rFonts w:cs="Arial"/>
                <w:noProof/>
              </w:rPr>
              <w:t>35</w:t>
            </w:r>
            <w:r>
              <w:rPr>
                <w:rFonts w:cs="Arial"/>
              </w:rPr>
              <w:fldChar w:fldCharType="end"/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9047EF">
        <w:rPr>
          <w:rFonts w:cs="Arial"/>
        </w:rPr>
        <w:t>4</w:t>
      </w:r>
      <w:r w:rsidR="0038299F">
        <w:rPr>
          <w:rFonts w:cs="Arial"/>
        </w:rPr>
        <w:t>/</w:t>
      </w:r>
      <w:r w:rsidR="009047EF">
        <w:rPr>
          <w:rFonts w:cs="Arial"/>
        </w:rPr>
        <w:t>01</w:t>
      </w:r>
      <w:r w:rsidR="0038299F">
        <w:rPr>
          <w:rFonts w:cs="Arial"/>
        </w:rPr>
        <w:t>/201</w:t>
      </w:r>
      <w:r w:rsidR="00054504">
        <w:rPr>
          <w:rFonts w:cs="Arial"/>
        </w:rPr>
        <w:t>4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1D" w:rsidRDefault="00554A1D">
      <w:r>
        <w:separator/>
      </w:r>
    </w:p>
  </w:endnote>
  <w:endnote w:type="continuationSeparator" w:id="0">
    <w:p w:rsidR="00554A1D" w:rsidRDefault="0055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1D" w:rsidRDefault="00554A1D">
      <w:r>
        <w:separator/>
      </w:r>
    </w:p>
  </w:footnote>
  <w:footnote w:type="continuationSeparator" w:id="0">
    <w:p w:rsidR="00554A1D" w:rsidRDefault="00554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1F51EC"/>
    <w:rsid w:val="00275AF9"/>
    <w:rsid w:val="002A2211"/>
    <w:rsid w:val="00345E19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500EBE"/>
    <w:rsid w:val="00554A1D"/>
    <w:rsid w:val="0056619F"/>
    <w:rsid w:val="006F5D1D"/>
    <w:rsid w:val="007B588E"/>
    <w:rsid w:val="00816B73"/>
    <w:rsid w:val="00864BC8"/>
    <w:rsid w:val="008C77AC"/>
    <w:rsid w:val="008E0709"/>
    <w:rsid w:val="008F3C9C"/>
    <w:rsid w:val="009047EF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84525"/>
    <w:rsid w:val="00CB6A67"/>
    <w:rsid w:val="00CC6507"/>
    <w:rsid w:val="00CF135E"/>
    <w:rsid w:val="00CF77C1"/>
    <w:rsid w:val="00D46481"/>
    <w:rsid w:val="00DE4C66"/>
    <w:rsid w:val="00DF2C25"/>
    <w:rsid w:val="00EA66B4"/>
    <w:rsid w:val="00EA761A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william rogers</cp:lastModifiedBy>
  <cp:revision>3</cp:revision>
  <cp:lastPrinted>2014-04-04T18:04:00Z</cp:lastPrinted>
  <dcterms:created xsi:type="dcterms:W3CDTF">2014-04-04T18:15:00Z</dcterms:created>
  <dcterms:modified xsi:type="dcterms:W3CDTF">2014-04-04T19:06:00Z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