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5E" w:rsidRDefault="00816B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 w:cs="Arial"/>
          <w:color w:val="808080"/>
          <w:sz w:val="56"/>
        </w:rPr>
        <w:t>TIME SHEET</w:t>
      </w:r>
    </w:p>
    <w:p w:rsidR="009E6BD5" w:rsidRDefault="00C6762B">
      <w:r>
        <w:t>1016 La Posada</w:t>
      </w:r>
      <w:r w:rsidR="00816B73">
        <w:t xml:space="preserve">, Ste. </w:t>
      </w:r>
      <w:r>
        <w:t>2</w:t>
      </w:r>
      <w:r w:rsidR="00816B73">
        <w:t>00 &amp; 2</w:t>
      </w:r>
      <w:r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9E6BD5" w:rsidRDefault="00C6762B" w:rsidP="00816B73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 </w:t>
      </w:r>
    </w:p>
    <w:p w:rsidR="009E6BD5" w:rsidRDefault="00C6762B" w:rsidP="00816B73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bookmarkStart w:id="0" w:name="_GoBack"/>
      <w:bookmarkEnd w:id="0"/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816B73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838"/>
        <w:gridCol w:w="1438"/>
        <w:gridCol w:w="400"/>
        <w:gridCol w:w="1839"/>
        <w:gridCol w:w="1838"/>
        <w:gridCol w:w="1838"/>
        <w:gridCol w:w="1839"/>
      </w:tblGrid>
      <w:tr w:rsidR="009E6BD5" w:rsidTr="00DF2C25">
        <w:trPr>
          <w:cantSplit/>
          <w:trHeight w:val="483"/>
        </w:trPr>
        <w:tc>
          <w:tcPr>
            <w:tcW w:w="183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838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83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83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 Hrs.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9E6BD5">
        <w:trPr>
          <w:cantSplit/>
        </w:trPr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A07079">
        <w:trPr>
          <w:cantSplit/>
        </w:trPr>
        <w:tc>
          <w:tcPr>
            <w:tcW w:w="1838" w:type="dxa"/>
          </w:tcPr>
          <w:p w:rsidR="00A07079" w:rsidRDefault="00A07079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A07079" w:rsidRDefault="00A07079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A07079" w:rsidRDefault="00A07079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A07079" w:rsidRDefault="00A07079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A07079" w:rsidRDefault="00A07079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A07079" w:rsidRDefault="00A07079">
            <w:pPr>
              <w:jc w:val="center"/>
              <w:rPr>
                <w:rFonts w:cs="Arial"/>
              </w:rPr>
            </w:pPr>
          </w:p>
        </w:tc>
      </w:tr>
      <w:tr w:rsidR="009E6BD5">
        <w:trPr>
          <w:cantSplit/>
        </w:trPr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E6BD5" w:rsidRDefault="009E6BD5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838" w:type="dxa"/>
            <w:tcBorders>
              <w:left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</w:tr>
    </w:tbl>
    <w:p w:rsidR="009E6BD5" w:rsidRDefault="009E6BD5">
      <w:pPr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p w:rsidR="00C6762B" w:rsidRDefault="00C6762B">
      <w:pPr>
        <w:rPr>
          <w:rFonts w:cs="Arial"/>
        </w:rPr>
      </w:pPr>
    </w:p>
    <w:sectPr w:rsidR="00C6762B" w:rsidSect="00CF135E">
      <w:headerReference w:type="default" r:id="rId8"/>
      <w:footerReference w:type="default" r:id="rId9"/>
      <w:pgSz w:w="12240" w:h="15840"/>
      <w:pgMar w:top="720" w:right="720" w:bottom="720" w:left="720" w:header="720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D32" w:rsidRDefault="000E5D32">
      <w:r>
        <w:separator/>
      </w:r>
    </w:p>
  </w:endnote>
  <w:endnote w:type="continuationSeparator" w:id="0">
    <w:p w:rsidR="000E5D32" w:rsidRDefault="000E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D32" w:rsidRDefault="000E5D32">
      <w:r>
        <w:separator/>
      </w:r>
    </w:p>
  </w:footnote>
  <w:footnote w:type="continuationSeparator" w:id="0">
    <w:p w:rsidR="000E5D32" w:rsidRDefault="000E5D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25" w:rsidRDefault="00DF2C2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800100</wp:posOffset>
              </wp:positionH>
              <wp:positionV relativeFrom="paragraph">
                <wp:posOffset>-191135</wp:posOffset>
              </wp:positionV>
              <wp:extent cx="5257800" cy="86042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57800" cy="860425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63pt;margin-top:-15.05pt;width:414pt;height:67.75pt;z-index:251657728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">
              <v:group id="Group 2" o:spid="_x0000_s1027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29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2B"/>
    <w:rsid w:val="000E5D32"/>
    <w:rsid w:val="001A60F9"/>
    <w:rsid w:val="003E3BB3"/>
    <w:rsid w:val="00492AEF"/>
    <w:rsid w:val="00500EBE"/>
    <w:rsid w:val="00816B73"/>
    <w:rsid w:val="009E6BD5"/>
    <w:rsid w:val="00A07079"/>
    <w:rsid w:val="00A8601D"/>
    <w:rsid w:val="00C6701D"/>
    <w:rsid w:val="00C6762B"/>
    <w:rsid w:val="00CF135E"/>
    <w:rsid w:val="00D46481"/>
    <w:rsid w:val="00DE4C66"/>
    <w:rsid w:val="00D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Billy Rogers (birogers)</cp:lastModifiedBy>
  <cp:revision>4</cp:revision>
  <cp:lastPrinted>2011-12-15T22:05:00Z</cp:lastPrinted>
  <dcterms:created xsi:type="dcterms:W3CDTF">2012-01-10T23:07:00Z</dcterms:created>
  <dcterms:modified xsi:type="dcterms:W3CDTF">2013-01-22T16:24:00Z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