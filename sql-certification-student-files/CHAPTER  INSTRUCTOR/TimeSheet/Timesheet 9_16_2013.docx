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BD5" w:rsidRDefault="00A444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4308035</wp:posOffset>
                </wp:positionH>
                <wp:positionV relativeFrom="paragraph">
                  <wp:posOffset>-177996</wp:posOffset>
                </wp:positionV>
                <wp:extent cx="2360930" cy="536331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363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41F" w:rsidRDefault="00A4441F">
                            <w:r>
                              <w:rPr>
                                <w:rFonts w:ascii="Arial Black" w:hAnsi="Arial Black" w:cs="Arial"/>
                                <w:color w:val="808080"/>
                                <w:sz w:val="56"/>
                              </w:rPr>
                              <w:t>TIME SHEET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9.2pt;margin-top:-14pt;width:185.9pt;height:42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" stroked="f">
                <v:textbox>
                  <w:txbxContent>
                    <w:p w:rsidR="00A4441F" w:rsidRDefault="00A4441F">
                      <w:r>
                        <w:rPr>
                          <w:rFonts w:ascii="Arial Black" w:hAnsi="Arial Black" w:cs="Arial"/>
                          <w:color w:val="808080"/>
                          <w:sz w:val="56"/>
                        </w:rPr>
                        <w:t>TIME</w:t>
                      </w:r>
                      <w:r>
                        <w:rPr>
                          <w:rFonts w:ascii="Arial Black" w:hAnsi="Arial Black" w:cs="Arial"/>
                          <w:color w:val="808080"/>
                          <w:sz w:val="56"/>
                        </w:rPr>
                        <w:t xml:space="preserve"> SHEET</w:t>
                      </w:r>
                    </w:p>
                  </w:txbxContent>
                </v:textbox>
              </v:shape>
            </w:pict>
          </mc:Fallback>
        </mc:AlternateContent>
      </w:r>
      <w:r w:rsidR="00C6762B">
        <w:t>1016 La Posada</w:t>
      </w:r>
      <w:r w:rsidR="00816B73">
        <w:t xml:space="preserve">, Ste. </w:t>
      </w:r>
      <w:r w:rsidR="00C6762B">
        <w:t>2</w:t>
      </w:r>
      <w:r w:rsidR="00816B73">
        <w:t>00 &amp; 2</w:t>
      </w:r>
      <w:r w:rsidR="00C6762B">
        <w:t>80</w:t>
      </w:r>
      <w:r w:rsidR="00816B73">
        <w:tab/>
      </w:r>
      <w:r w:rsidR="00816B73">
        <w:tab/>
      </w:r>
      <w:r w:rsidR="00816B73">
        <w:tab/>
      </w:r>
      <w:r w:rsidR="00816B73">
        <w:tab/>
      </w:r>
      <w:r w:rsidR="00816B73">
        <w:tab/>
      </w:r>
    </w:p>
    <w:p w:rsidR="009E6BD5" w:rsidRDefault="00C6762B">
      <w:pPr>
        <w:rPr>
          <w:b/>
          <w:bCs/>
        </w:rPr>
      </w:pPr>
      <w:r>
        <w:t>Austin, TX 78752</w:t>
      </w:r>
    </w:p>
    <w:p w:rsidR="009E6BD5" w:rsidRDefault="00C6762B">
      <w:r>
        <w:t>512.502.9990</w:t>
      </w:r>
      <w:r w:rsidR="009E6BD5">
        <w:t xml:space="preserve"> Fax </w:t>
      </w:r>
      <w:r>
        <w:t>877.249.1231</w:t>
      </w:r>
    </w:p>
    <w:p w:rsidR="009E6BD5" w:rsidRDefault="009E6BD5"/>
    <w:p w:rsidR="00A4441F" w:rsidRDefault="00C6762B" w:rsidP="00A4441F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line="480" w:lineRule="auto"/>
        <w:rPr>
          <w:rFonts w:cs="Arial"/>
        </w:rPr>
      </w:pPr>
      <w:r>
        <w:rPr>
          <w:rFonts w:cs="Arial"/>
          <w:b/>
          <w:bCs/>
        </w:rPr>
        <w:t>Consultant</w:t>
      </w:r>
      <w:r w:rsidR="009E6BD5">
        <w:rPr>
          <w:rFonts w:cs="Arial"/>
          <w:b/>
          <w:bCs/>
        </w:rPr>
        <w:t xml:space="preserve"> Name:</w:t>
      </w:r>
      <w:r w:rsidR="009E6BD5">
        <w:rPr>
          <w:rFonts w:cs="Arial"/>
        </w:rPr>
        <w:t xml:space="preserve">  </w:t>
      </w:r>
      <w:r w:rsidR="003E3BB3">
        <w:rPr>
          <w:rFonts w:cs="Arial"/>
        </w:rPr>
        <w:t>WILLIAM ROGERS</w:t>
      </w:r>
      <w:r w:rsidR="003E3BB3">
        <w:rPr>
          <w:rFonts w:cs="Arial"/>
        </w:rPr>
        <w:tab/>
      </w:r>
      <w:r w:rsidR="009E6BD5">
        <w:rPr>
          <w:rFonts w:cs="Arial"/>
          <w:b/>
          <w:bCs/>
        </w:rPr>
        <w:t>Title:</w:t>
      </w:r>
      <w:r w:rsidR="003E3BB3">
        <w:rPr>
          <w:rFonts w:cs="Arial"/>
          <w:b/>
          <w:bCs/>
        </w:rPr>
        <w:t xml:space="preserve"> </w:t>
      </w:r>
      <w:r w:rsidR="003E3BB3" w:rsidRPr="003E3BB3">
        <w:rPr>
          <w:rFonts w:cs="Arial"/>
          <w:bCs/>
        </w:rPr>
        <w:t>INSTRUCTOR</w:t>
      </w:r>
      <w:r w:rsidR="009E6BD5">
        <w:rPr>
          <w:rFonts w:cs="Arial"/>
        </w:rPr>
        <w:t xml:space="preserve"> </w:t>
      </w:r>
    </w:p>
    <w:p w:rsidR="009E6BD5" w:rsidRDefault="00C6762B" w:rsidP="00A4441F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line="480" w:lineRule="auto"/>
        <w:rPr>
          <w:rFonts w:cs="Arial"/>
        </w:rPr>
      </w:pPr>
      <w:r>
        <w:rPr>
          <w:rFonts w:cs="Arial"/>
          <w:b/>
          <w:bCs/>
        </w:rPr>
        <w:t>Consultant</w:t>
      </w:r>
      <w:r w:rsidR="009E6BD5">
        <w:rPr>
          <w:rFonts w:cs="Arial"/>
          <w:b/>
          <w:bCs/>
        </w:rPr>
        <w:t xml:space="preserve"> Number:</w:t>
      </w:r>
      <w:r w:rsidR="009E6BD5">
        <w:rPr>
          <w:rFonts w:cs="Arial"/>
        </w:rPr>
        <w:t xml:space="preserve">  </w:t>
      </w:r>
      <w:r w:rsidR="009E6BD5">
        <w:rPr>
          <w:rFonts w:cs="Arial"/>
        </w:rPr>
        <w:tab/>
      </w:r>
      <w:r w:rsidR="009E6BD5">
        <w:rPr>
          <w:rFonts w:cs="Arial"/>
          <w:b/>
          <w:bCs/>
        </w:rPr>
        <w:t>Status:</w:t>
      </w:r>
      <w:r w:rsidR="009E6BD5">
        <w:rPr>
          <w:rFonts w:cs="Arial"/>
        </w:rPr>
        <w:t xml:space="preserve">  </w:t>
      </w:r>
      <w:r w:rsidR="00DE4C66">
        <w:rPr>
          <w:rFonts w:cs="Arial"/>
        </w:rPr>
        <w:t>Contract</w:t>
      </w:r>
    </w:p>
    <w:p w:rsidR="009E6BD5" w:rsidRDefault="009E6BD5" w:rsidP="00A4441F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line="480" w:lineRule="auto"/>
        <w:rPr>
          <w:rFonts w:cs="Arial"/>
        </w:rPr>
      </w:pPr>
      <w:r>
        <w:rPr>
          <w:rFonts w:cs="Arial"/>
          <w:b/>
          <w:bCs/>
        </w:rPr>
        <w:t>Department:</w:t>
      </w:r>
      <w:r>
        <w:rPr>
          <w:rFonts w:cs="Arial"/>
        </w:rPr>
        <w:t xml:space="preserve">  </w:t>
      </w:r>
      <w:r w:rsidR="00DE4C66">
        <w:rPr>
          <w:rFonts w:cs="Arial"/>
        </w:rPr>
        <w:t>CSN</w:t>
      </w:r>
      <w:r>
        <w:rPr>
          <w:rFonts w:cs="Arial"/>
        </w:rPr>
        <w:tab/>
      </w:r>
      <w:r>
        <w:rPr>
          <w:rFonts w:cs="Arial"/>
          <w:b/>
          <w:bCs/>
        </w:rPr>
        <w:t>Supervisor:</w:t>
      </w:r>
      <w:r>
        <w:rPr>
          <w:rFonts w:cs="Arial"/>
        </w:rPr>
        <w:t xml:space="preserve">  </w:t>
      </w:r>
      <w:r w:rsidR="00DE4C66">
        <w:rPr>
          <w:rFonts w:cs="Arial"/>
        </w:rPr>
        <w:t>Michael Brown</w:t>
      </w:r>
    </w:p>
    <w:p w:rsidR="009E6BD5" w:rsidRDefault="009E6BD5">
      <w:pPr>
        <w:rPr>
          <w:rFonts w:cs="Arial"/>
        </w:rPr>
      </w:pPr>
    </w:p>
    <w:tbl>
      <w:tblPr>
        <w:tblW w:w="0" w:type="auto"/>
        <w:tblInd w:w="-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216" w:type="dxa"/>
          <w:bottom w:w="72" w:type="dxa"/>
          <w:right w:w="216" w:type="dxa"/>
        </w:tblCellMar>
        <w:tblLook w:val="0000" w:firstRow="0" w:lastRow="0" w:firstColumn="0" w:lastColumn="0" w:noHBand="0" w:noVBand="0"/>
      </w:tblPr>
      <w:tblGrid>
        <w:gridCol w:w="1784"/>
        <w:gridCol w:w="1406"/>
        <w:gridCol w:w="385"/>
        <w:gridCol w:w="1803"/>
        <w:gridCol w:w="1802"/>
        <w:gridCol w:w="1827"/>
        <w:gridCol w:w="1788"/>
      </w:tblGrid>
      <w:tr w:rsidR="009E6BD5" w:rsidTr="007B588E">
        <w:trPr>
          <w:cantSplit/>
          <w:trHeight w:val="483"/>
        </w:trPr>
        <w:tc>
          <w:tcPr>
            <w:tcW w:w="1784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Date</w:t>
            </w:r>
          </w:p>
        </w:tc>
        <w:tc>
          <w:tcPr>
            <w:tcW w:w="1791" w:type="dxa"/>
            <w:gridSpan w:val="2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Start Time</w:t>
            </w:r>
          </w:p>
        </w:tc>
        <w:tc>
          <w:tcPr>
            <w:tcW w:w="1803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End Time</w:t>
            </w:r>
          </w:p>
        </w:tc>
        <w:tc>
          <w:tcPr>
            <w:tcW w:w="1802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Regular Hrs.</w:t>
            </w:r>
          </w:p>
        </w:tc>
        <w:tc>
          <w:tcPr>
            <w:tcW w:w="1827" w:type="dxa"/>
            <w:tcBorders>
              <w:top w:val="single" w:sz="12" w:space="0" w:color="auto"/>
            </w:tcBorders>
          </w:tcPr>
          <w:p w:rsidR="009E6BD5" w:rsidRDefault="009E6BD5" w:rsidP="00A4441F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Break/Lunch</w:t>
            </w:r>
            <w:r w:rsidR="00A4441F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Hrs.</w:t>
            </w:r>
          </w:p>
        </w:tc>
        <w:tc>
          <w:tcPr>
            <w:tcW w:w="1788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Total Hrs.</w:t>
            </w:r>
          </w:p>
        </w:tc>
      </w:tr>
      <w:tr w:rsidR="009E6BD5" w:rsidTr="007B588E">
        <w:trPr>
          <w:cantSplit/>
          <w:trHeight w:val="214"/>
        </w:trPr>
        <w:tc>
          <w:tcPr>
            <w:tcW w:w="1784" w:type="dxa"/>
          </w:tcPr>
          <w:p w:rsidR="000E0791" w:rsidRDefault="007B588E" w:rsidP="007B58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</w:t>
            </w:r>
            <w:r w:rsidR="00C57B4B">
              <w:rPr>
                <w:rFonts w:cs="Arial"/>
              </w:rPr>
              <w:t>/</w:t>
            </w:r>
            <w:r>
              <w:rPr>
                <w:rFonts w:cs="Arial"/>
              </w:rPr>
              <w:t>3</w:t>
            </w:r>
          </w:p>
        </w:tc>
        <w:tc>
          <w:tcPr>
            <w:tcW w:w="1791" w:type="dxa"/>
            <w:gridSpan w:val="2"/>
          </w:tcPr>
          <w:p w:rsidR="002A2211" w:rsidRDefault="00C57B4B" w:rsidP="002A22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T/TH/S</w:t>
            </w:r>
          </w:p>
        </w:tc>
        <w:tc>
          <w:tcPr>
            <w:tcW w:w="1803" w:type="dxa"/>
          </w:tcPr>
          <w:p w:rsidR="009E6BD5" w:rsidRDefault="009E6BD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9E6BD5" w:rsidRDefault="009E6BD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9E6BD5" w:rsidRDefault="009E6BD5" w:rsidP="004B242E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9E6BD5" w:rsidRDefault="007B588E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DF2C25" w:rsidTr="007B588E">
        <w:trPr>
          <w:cantSplit/>
          <w:trHeight w:val="214"/>
        </w:trPr>
        <w:tc>
          <w:tcPr>
            <w:tcW w:w="1784" w:type="dxa"/>
          </w:tcPr>
          <w:p w:rsidR="00DF2C25" w:rsidRDefault="007B588E" w:rsidP="007B58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</w:t>
            </w:r>
            <w:r w:rsidR="00022AAE">
              <w:rPr>
                <w:rFonts w:cs="Arial"/>
              </w:rPr>
              <w:t>/</w:t>
            </w:r>
            <w:r>
              <w:rPr>
                <w:rFonts w:cs="Arial"/>
              </w:rPr>
              <w:t>5</w:t>
            </w:r>
          </w:p>
        </w:tc>
        <w:tc>
          <w:tcPr>
            <w:tcW w:w="1791" w:type="dxa"/>
            <w:gridSpan w:val="2"/>
          </w:tcPr>
          <w:p w:rsidR="00DF2C25" w:rsidRDefault="00C57B4B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T/TH/S</w:t>
            </w:r>
          </w:p>
        </w:tc>
        <w:tc>
          <w:tcPr>
            <w:tcW w:w="1803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DF2C25" w:rsidRDefault="00C57B4B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DF2C25" w:rsidTr="007B588E">
        <w:trPr>
          <w:cantSplit/>
          <w:trHeight w:val="214"/>
        </w:trPr>
        <w:tc>
          <w:tcPr>
            <w:tcW w:w="1784" w:type="dxa"/>
          </w:tcPr>
          <w:p w:rsidR="00C57B4B" w:rsidRDefault="007B588E" w:rsidP="007B58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</w:t>
            </w:r>
            <w:r w:rsidR="00022AAE">
              <w:rPr>
                <w:rFonts w:cs="Arial"/>
              </w:rPr>
              <w:t>/</w:t>
            </w:r>
            <w:r>
              <w:rPr>
                <w:rFonts w:cs="Arial"/>
              </w:rPr>
              <w:t>7</w:t>
            </w:r>
          </w:p>
        </w:tc>
        <w:tc>
          <w:tcPr>
            <w:tcW w:w="1791" w:type="dxa"/>
            <w:gridSpan w:val="2"/>
          </w:tcPr>
          <w:p w:rsidR="00DF2C25" w:rsidRDefault="00C57B4B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T/TH/S</w:t>
            </w:r>
          </w:p>
        </w:tc>
        <w:tc>
          <w:tcPr>
            <w:tcW w:w="1803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DF2C25" w:rsidRDefault="0001649A" w:rsidP="0001649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bookmarkStart w:id="0" w:name="_GoBack"/>
        <w:bookmarkEnd w:id="0"/>
      </w:tr>
      <w:tr w:rsidR="009E6BD5" w:rsidTr="007B588E">
        <w:trPr>
          <w:cantSplit/>
        </w:trPr>
        <w:tc>
          <w:tcPr>
            <w:tcW w:w="17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6BD5" w:rsidRDefault="009E6BD5">
            <w:pPr>
              <w:jc w:val="right"/>
              <w:rPr>
                <w:rFonts w:cs="Arial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6BD5" w:rsidRDefault="004B242E">
            <w:pPr>
              <w:jc w:val="right"/>
              <w:rPr>
                <w:rFonts w:cs="Arial"/>
              </w:rPr>
            </w:pPr>
            <w:r>
              <w:rPr>
                <w:rFonts w:cs="Arial"/>
                <w:noProof/>
              </w:rPr>
              <w:drawing>
                <wp:anchor distT="0" distB="0" distL="114300" distR="114300" simplePos="0" relativeHeight="251660288" behindDoc="0" locked="0" layoutInCell="1" allowOverlap="1" wp14:anchorId="66FD3746" wp14:editId="1B3E6959">
                  <wp:simplePos x="0" y="0"/>
                  <wp:positionH relativeFrom="column">
                    <wp:posOffset>-951865</wp:posOffset>
                  </wp:positionH>
                  <wp:positionV relativeFrom="paragraph">
                    <wp:posOffset>137160</wp:posOffset>
                  </wp:positionV>
                  <wp:extent cx="1783080" cy="330200"/>
                  <wp:effectExtent l="0" t="0" r="762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ature3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8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E6BD5" w:rsidRDefault="009E6BD5">
            <w:pPr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WEEKLY TOTALS:</w:t>
            </w:r>
          </w:p>
        </w:tc>
        <w:tc>
          <w:tcPr>
            <w:tcW w:w="1802" w:type="dxa"/>
            <w:tcBorders>
              <w:left w:val="single" w:sz="4" w:space="0" w:color="auto"/>
            </w:tcBorders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8F3C9C" w:rsidRPr="008F3C9C" w:rsidRDefault="007B588E" w:rsidP="0001649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</w:t>
            </w:r>
          </w:p>
        </w:tc>
      </w:tr>
    </w:tbl>
    <w:p w:rsidR="009E6BD5" w:rsidRDefault="009E6BD5">
      <w:pPr>
        <w:rPr>
          <w:rFonts w:cs="Arial"/>
        </w:rPr>
      </w:pPr>
    </w:p>
    <w:p w:rsidR="009E6BD5" w:rsidRDefault="009E6BD5">
      <w:pPr>
        <w:pBdr>
          <w:bottom w:val="single" w:sz="4" w:space="1" w:color="auto"/>
          <w:between w:val="single" w:sz="4" w:space="1" w:color="auto"/>
        </w:pBdr>
        <w:tabs>
          <w:tab w:val="left" w:pos="7920"/>
        </w:tabs>
        <w:spacing w:before="80" w:after="40"/>
        <w:rPr>
          <w:rFonts w:cs="Arial"/>
        </w:rPr>
      </w:pPr>
      <w:r>
        <w:rPr>
          <w:rFonts w:cs="Arial"/>
        </w:rPr>
        <w:t xml:space="preserve">Employee Signature: </w:t>
      </w:r>
      <w:r>
        <w:rPr>
          <w:rFonts w:cs="Arial"/>
        </w:rPr>
        <w:tab/>
        <w:t xml:space="preserve">Date: </w:t>
      </w:r>
      <w:r w:rsidR="0038299F">
        <w:rPr>
          <w:rFonts w:cs="Arial"/>
        </w:rPr>
        <w:t xml:space="preserve"> </w:t>
      </w:r>
      <w:r w:rsidR="0001649A">
        <w:rPr>
          <w:rFonts w:cs="Arial"/>
        </w:rPr>
        <w:t>9</w:t>
      </w:r>
      <w:r w:rsidR="0038299F">
        <w:rPr>
          <w:rFonts w:cs="Arial"/>
        </w:rPr>
        <w:t>/</w:t>
      </w:r>
      <w:r w:rsidR="00934621">
        <w:rPr>
          <w:rFonts w:cs="Arial"/>
        </w:rPr>
        <w:t>16</w:t>
      </w:r>
      <w:r w:rsidR="0038299F">
        <w:rPr>
          <w:rFonts w:cs="Arial"/>
        </w:rPr>
        <w:t>/2013</w:t>
      </w:r>
    </w:p>
    <w:p w:rsidR="009E6BD5" w:rsidRDefault="009E6BD5">
      <w:pPr>
        <w:tabs>
          <w:tab w:val="left" w:pos="7920"/>
        </w:tabs>
        <w:spacing w:before="80" w:after="40"/>
        <w:rPr>
          <w:rFonts w:cs="Arial"/>
        </w:rPr>
      </w:pPr>
    </w:p>
    <w:p w:rsidR="009E6BD5" w:rsidRDefault="009E6BD5">
      <w:pPr>
        <w:pBdr>
          <w:bottom w:val="single" w:sz="4" w:space="1" w:color="auto"/>
          <w:between w:val="single" w:sz="4" w:space="1" w:color="auto"/>
        </w:pBdr>
        <w:tabs>
          <w:tab w:val="left" w:pos="7920"/>
        </w:tabs>
        <w:spacing w:before="80" w:after="40"/>
        <w:rPr>
          <w:rFonts w:cs="Arial"/>
        </w:rPr>
      </w:pPr>
      <w:r>
        <w:rPr>
          <w:rFonts w:cs="Arial"/>
        </w:rPr>
        <w:t xml:space="preserve">Supervisor Signature: </w:t>
      </w:r>
      <w:r>
        <w:rPr>
          <w:rFonts w:cs="Arial"/>
        </w:rPr>
        <w:tab/>
        <w:t xml:space="preserve">Date: </w:t>
      </w:r>
    </w:p>
    <w:sectPr w:rsidR="009E6BD5" w:rsidSect="000E0791">
      <w:headerReference w:type="default" r:id="rId8"/>
      <w:footerReference w:type="default" r:id="rId9"/>
      <w:pgSz w:w="12240" w:h="15840"/>
      <w:pgMar w:top="720" w:right="720" w:bottom="720" w:left="720" w:header="432" w:footer="5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4C0" w:rsidRDefault="003914C0">
      <w:r>
        <w:separator/>
      </w:r>
    </w:p>
  </w:endnote>
  <w:endnote w:type="continuationSeparator" w:id="0">
    <w:p w:rsidR="003914C0" w:rsidRDefault="00391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35E" w:rsidRPr="006F64EA" w:rsidRDefault="00CF135E" w:rsidP="00CF135E">
    <w:pPr>
      <w:pStyle w:val="Footer"/>
      <w:tabs>
        <w:tab w:val="clear" w:pos="8640"/>
      </w:tabs>
      <w:ind w:left="-720" w:right="-720"/>
      <w:jc w:val="center"/>
      <w:rPr>
        <w:rFonts w:ascii="Book Antiqua" w:hAnsi="Book Antiqua"/>
        <w:szCs w:val="20"/>
      </w:rPr>
    </w:pPr>
    <w:r w:rsidRPr="006F64EA">
      <w:rPr>
        <w:rFonts w:ascii="Book Antiqua" w:hAnsi="Book Antiqua"/>
        <w:szCs w:val="20"/>
      </w:rPr>
      <w:t xml:space="preserve">Consulting Solutions.Net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1016 La Posada Drive, Suite 200 &amp; 280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Austin, TX  78752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512.502.9990</w:t>
    </w:r>
  </w:p>
  <w:p w:rsidR="00CF135E" w:rsidRPr="006F64EA" w:rsidRDefault="00CF135E" w:rsidP="00CF135E">
    <w:pPr>
      <w:pStyle w:val="Footer"/>
      <w:tabs>
        <w:tab w:val="clear" w:pos="8640"/>
      </w:tabs>
      <w:ind w:left="-720" w:right="-720"/>
      <w:jc w:val="center"/>
      <w:rPr>
        <w:rFonts w:ascii="Tahoma" w:hAnsi="Tahoma" w:cs="Tahoma"/>
        <w:szCs w:val="20"/>
      </w:rPr>
    </w:pPr>
    <w:r w:rsidRPr="006F64EA">
      <w:rPr>
        <w:rFonts w:ascii="Tahoma" w:hAnsi="Tahoma" w:cs="Tahoma"/>
        <w:szCs w:val="20"/>
      </w:rPr>
      <w:t xml:space="preserve">www.consultingsolutions.net </w:t>
    </w:r>
    <w:r w:rsidRPr="006F64EA">
      <w:rPr>
        <w:rFonts w:ascii="Tahoma" w:hAnsi="Tahoma" w:cs="Tahoma"/>
        <w:szCs w:val="20"/>
      </w:rPr>
      <w:sym w:font="Symbol" w:char="F0B7"/>
    </w:r>
    <w:r w:rsidRPr="006F64EA">
      <w:rPr>
        <w:rFonts w:ascii="Tahoma" w:hAnsi="Tahoma" w:cs="Tahoma"/>
        <w:szCs w:val="20"/>
      </w:rPr>
      <w:t xml:space="preserve"> info@consultingsolutions.net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4C0" w:rsidRDefault="003914C0">
      <w:r>
        <w:separator/>
      </w:r>
    </w:p>
  </w:footnote>
  <w:footnote w:type="continuationSeparator" w:id="0">
    <w:p w:rsidR="003914C0" w:rsidRDefault="003914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C25" w:rsidRDefault="000E0791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3C6DDAC" wp14:editId="0F32E189">
              <wp:simplePos x="0" y="0"/>
              <wp:positionH relativeFrom="margin">
                <wp:posOffset>1093372</wp:posOffset>
              </wp:positionH>
              <wp:positionV relativeFrom="paragraph">
                <wp:posOffset>-61546</wp:posOffset>
              </wp:positionV>
              <wp:extent cx="4932485" cy="666652"/>
              <wp:effectExtent l="0" t="0" r="1905" b="63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932485" cy="666652"/>
                        <a:chOff x="2160" y="865"/>
                        <a:chExt cx="8280" cy="1355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2160" y="865"/>
                          <a:ext cx="8280" cy="1355"/>
                          <a:chOff x="2340" y="360"/>
                          <a:chExt cx="8280" cy="1355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1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0" y="360"/>
                            <a:ext cx="8280" cy="13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680" y="1134"/>
                            <a:ext cx="43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5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7848" y="954"/>
                          <a:ext cx="1080" cy="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35E" w:rsidRPr="00B506AD" w:rsidRDefault="00CF135E" w:rsidP="00CF135E">
                            <w:pPr>
                              <w:rPr>
                                <w:b/>
                                <w:color w:val="5C0000"/>
                                <w:sz w:val="36"/>
                                <w:szCs w:val="36"/>
                              </w:rPr>
                            </w:pPr>
                            <w:r w:rsidRPr="00B506AD">
                              <w:rPr>
                                <w:b/>
                                <w:color w:val="5C0000"/>
                                <w:sz w:val="36"/>
                                <w:szCs w:val="36"/>
                              </w:rPr>
                              <w:t>(CSN)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C6DDAC" id="Group 1" o:spid="_x0000_s1027" style="position:absolute;margin-left:86.1pt;margin-top:-4.85pt;width:388.4pt;height:52.5pt;z-index:251657728;mso-position-horizontal-relative:margin" coordorigin="2160,865" coordsize="8280,13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">
              <v:group id="Group 2" o:spid="_x0000_s1028" style="position:absolute;left:2160;top:865;width:8280;height:1355" coordorigin="2340,360" coordsize="8280,1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alt="1logo2" style="position:absolute;left:2340;top:360;width:8280;height:13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WrB/GAAAA2gAAAA8AAABkcnMvZG93bnJldi54bWxEj1trwkAUhN8L/Q/LEfoiuqn1Gl2lKSiF&#10;PnlDH4/ZYxKaPRuyW4399V1B6OMwM98ws0VjSnGh2hWWFbx2IxDEqdUFZwp222VnDMJ5ZI2lZVJw&#10;IweL+fPTDGNtr7ymy8ZnIkDYxagg976KpXRpTgZd11bEwTvb2qAPss6krvEa4KaUvSgaSoMFh4Uc&#10;K/rIKf3e/BgF0WBy/O3vk/RrdUja1bJ3OpyTkVIvreZ9CsJT4//Dj/anVvAG9yvhBsj5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9asH8YAAADaAAAADwAAAAAAAAAAAAAA&#10;AACfAgAAZHJzL2Rvd25yZXYueG1sUEsFBgAAAAAEAAQA9wAAAJIDAAAAAA==&#10;">
                  <v:imagedata r:id="rId2" o:title="1logo2"/>
                </v:shape>
                <v:rect id="Rectangle 4" o:spid="_x0000_s1030" style="position:absolute;left:4680;top:1134;width:43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X6cMA&#10;AADaAAAADwAAAGRycy9kb3ducmV2LnhtbESPQWvCQBSE70L/w/KE3nTXqqFNXUMRAoXqQS30+sg+&#10;k9Ds2zS7iem/dwsFj8PMfMNsstE2YqDO1441LOYKBHHhTM2lhs9zPnsG4QOywcYxafglD9n2YbLB&#10;1LgrH2k4hVJECPsUNVQhtKmUvqjIop+7ljh6F9dZDFF2pTQdXiPcNvJJqURarDkuVNjSrqLi+9Rb&#10;DZiszM/hstyfP/oEX8pR5esvpfXjdHx7BRFoDPfwf/vdaFjB35V4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AX6cMAAADaAAAADwAAAAAAAAAAAAAAAACYAgAAZHJzL2Rv&#10;d25yZXYueG1sUEsFBgAAAAAEAAQA9QAAAIgDAAAAAA==&#10;" stroked="f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1" type="#_x0000_t202" style="position:absolute;left:7848;top:954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:rsidR="00CF135E" w:rsidRPr="00B506AD" w:rsidRDefault="00CF135E" w:rsidP="00CF135E">
                      <w:pPr>
                        <w:rPr>
                          <w:b/>
                          <w:color w:val="5C0000"/>
                          <w:sz w:val="36"/>
                          <w:szCs w:val="36"/>
                        </w:rPr>
                      </w:pPr>
                      <w:r w:rsidRPr="00B506AD">
                        <w:rPr>
                          <w:b/>
                          <w:color w:val="5C0000"/>
                          <w:sz w:val="36"/>
                          <w:szCs w:val="36"/>
                        </w:rPr>
                        <w:t>(CSN)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  <w:p w:rsidR="00DF2C25" w:rsidRDefault="00DF2C25">
    <w:pPr>
      <w:pStyle w:val="Header"/>
    </w:pPr>
  </w:p>
  <w:p w:rsidR="00CF135E" w:rsidRDefault="00CF135E">
    <w:pPr>
      <w:pStyle w:val="Header"/>
    </w:pPr>
  </w:p>
  <w:p w:rsidR="00DF2C25" w:rsidRDefault="00DF2C25">
    <w:pPr>
      <w:pStyle w:val="Header"/>
    </w:pPr>
  </w:p>
  <w:p w:rsidR="00DF2C25" w:rsidRDefault="00DF2C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2B"/>
    <w:rsid w:val="0001649A"/>
    <w:rsid w:val="00022AAE"/>
    <w:rsid w:val="000E0791"/>
    <w:rsid w:val="000E5D32"/>
    <w:rsid w:val="00187525"/>
    <w:rsid w:val="001A60F9"/>
    <w:rsid w:val="00275AF9"/>
    <w:rsid w:val="002A2211"/>
    <w:rsid w:val="0038299F"/>
    <w:rsid w:val="003914C0"/>
    <w:rsid w:val="003D16F1"/>
    <w:rsid w:val="003E3BB3"/>
    <w:rsid w:val="00492AEF"/>
    <w:rsid w:val="004B242E"/>
    <w:rsid w:val="004E00F6"/>
    <w:rsid w:val="00500EBE"/>
    <w:rsid w:val="0056619F"/>
    <w:rsid w:val="007B588E"/>
    <w:rsid w:val="00816B73"/>
    <w:rsid w:val="008C77AC"/>
    <w:rsid w:val="008E0709"/>
    <w:rsid w:val="008F3C9C"/>
    <w:rsid w:val="00934621"/>
    <w:rsid w:val="009E4172"/>
    <w:rsid w:val="009E6BD5"/>
    <w:rsid w:val="00A07079"/>
    <w:rsid w:val="00A4441F"/>
    <w:rsid w:val="00A8601D"/>
    <w:rsid w:val="00C3372B"/>
    <w:rsid w:val="00C57B4B"/>
    <w:rsid w:val="00C6701D"/>
    <w:rsid w:val="00C6762B"/>
    <w:rsid w:val="00CB6A67"/>
    <w:rsid w:val="00CF135E"/>
    <w:rsid w:val="00CF77C1"/>
    <w:rsid w:val="00D46481"/>
    <w:rsid w:val="00DE4C66"/>
    <w:rsid w:val="00DF2C25"/>
    <w:rsid w:val="00FB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0349C27-D15E-463F-9534-97121ABE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F135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F135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C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C2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4441F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441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441F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A444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CSN-MBROWN\Application%20Data\Microsoft\Templates\Time%20shee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 sheet.dot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Brown</dc:creator>
  <cp:lastModifiedBy>Billy Rogers (birogers)</cp:lastModifiedBy>
  <cp:revision>2</cp:revision>
  <cp:lastPrinted>2011-12-15T22:05:00Z</cp:lastPrinted>
  <dcterms:created xsi:type="dcterms:W3CDTF">2013-09-16T23:41:00Z</dcterms:created>
  <dcterms:modified xsi:type="dcterms:W3CDTF">2013-09-16T23:41:00Z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TC062563481033</vt:lpwstr>
  </property>
</Properties>
</file>