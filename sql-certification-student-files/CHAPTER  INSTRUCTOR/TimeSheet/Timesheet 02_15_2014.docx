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4093"/>
        <w:gridCol w:w="1406"/>
        <w:gridCol w:w="385"/>
        <w:gridCol w:w="1023"/>
        <w:gridCol w:w="1248"/>
        <w:gridCol w:w="1665"/>
        <w:gridCol w:w="1010"/>
      </w:tblGrid>
      <w:tr w:rsidR="009E6BD5" w:rsidTr="00054504">
        <w:trPr>
          <w:cantSplit/>
          <w:trHeight w:val="600"/>
        </w:trPr>
        <w:tc>
          <w:tcPr>
            <w:tcW w:w="409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24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665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010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345E19" w:rsidP="00345E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Tues: 2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345E19" w:rsidP="00345E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Thurs: 2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345E19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Tues: 2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/11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345E19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345E19" w:rsidP="00345E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Tues: 2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/1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345E19" w:rsidP="00345E1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Sat: 2</w:t>
            </w:r>
            <w:r w:rsidR="00054504">
              <w:rPr>
                <w:rFonts w:ascii="Calibri" w:hAnsi="Calibri"/>
                <w:color w:val="000000"/>
                <w:sz w:val="22"/>
                <w:szCs w:val="22"/>
              </w:rPr>
              <w:t>/1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345E19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4C3955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Tues: 2/18 (Voluntary Test Prep) No Charge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4C3955" w:rsidP="004C395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Thurs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: 2/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(Voluntary Test Prep) No Charge</w:t>
            </w: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  <w:vAlign w:val="bottom"/>
          </w:tcPr>
          <w:p w:rsidR="00054504" w:rsidRDefault="00054504" w:rsidP="0005450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  <w:trHeight w:val="214"/>
        </w:trPr>
        <w:tc>
          <w:tcPr>
            <w:tcW w:w="409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23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248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</w:tr>
      <w:tr w:rsidR="00054504" w:rsidTr="00054504">
        <w:trPr>
          <w:cantSplit/>
        </w:trPr>
        <w:tc>
          <w:tcPr>
            <w:tcW w:w="4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4504" w:rsidRDefault="00054504" w:rsidP="00054504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4504" w:rsidRDefault="00054504" w:rsidP="00054504">
            <w:pPr>
              <w:jc w:val="right"/>
              <w:rPr>
                <w:rFonts w:cs="Arial"/>
              </w:rPr>
            </w:pPr>
          </w:p>
        </w:tc>
        <w:tc>
          <w:tcPr>
            <w:tcW w:w="14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54504" w:rsidRDefault="00054504" w:rsidP="00054504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248" w:type="dxa"/>
            <w:tcBorders>
              <w:left w:val="single" w:sz="4" w:space="0" w:color="auto"/>
            </w:tcBorders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665" w:type="dxa"/>
          </w:tcPr>
          <w:p w:rsidR="00054504" w:rsidRDefault="00054504" w:rsidP="00054504">
            <w:pPr>
              <w:jc w:val="center"/>
              <w:rPr>
                <w:rFonts w:cs="Arial"/>
              </w:rPr>
            </w:pPr>
          </w:p>
        </w:tc>
        <w:tc>
          <w:tcPr>
            <w:tcW w:w="1010" w:type="dxa"/>
          </w:tcPr>
          <w:p w:rsidR="00054504" w:rsidRPr="008F3C9C" w:rsidRDefault="00345E19" w:rsidP="000545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=SUM(ABOVE) </w:instrText>
            </w:r>
            <w:r>
              <w:rPr>
                <w:rFonts w:cs="Arial"/>
              </w:rPr>
              <w:fldChar w:fldCharType="separate"/>
            </w:r>
            <w:r w:rsidR="004C3955">
              <w:rPr>
                <w:rFonts w:cs="Arial"/>
                <w:noProof/>
              </w:rPr>
              <w:t>23</w:t>
            </w:r>
            <w:r>
              <w:rPr>
                <w:rFonts w:cs="Arial"/>
              </w:rPr>
              <w:fldChar w:fldCharType="end"/>
            </w:r>
            <w:bookmarkStart w:id="0" w:name="_GoBack"/>
            <w:bookmarkEnd w:id="0"/>
          </w:p>
        </w:tc>
      </w:tr>
    </w:tbl>
    <w:p w:rsidR="009E6BD5" w:rsidRDefault="00C22C4A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A6DD68A" wp14:editId="52CC2CF2">
            <wp:simplePos x="0" y="0"/>
            <wp:positionH relativeFrom="column">
              <wp:posOffset>1235710</wp:posOffset>
            </wp:positionH>
            <wp:positionV relativeFrom="paragraph">
              <wp:posOffset>12065</wp:posOffset>
            </wp:positionV>
            <wp:extent cx="1783080" cy="3302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054504">
        <w:rPr>
          <w:rFonts w:cs="Arial"/>
        </w:rPr>
        <w:t>0</w:t>
      </w:r>
      <w:r w:rsidR="00C22C4A">
        <w:rPr>
          <w:rFonts w:cs="Arial"/>
        </w:rPr>
        <w:t>2</w:t>
      </w:r>
      <w:r w:rsidR="0038299F">
        <w:rPr>
          <w:rFonts w:cs="Arial"/>
        </w:rPr>
        <w:t>/</w:t>
      </w:r>
      <w:r w:rsidR="00345E19">
        <w:rPr>
          <w:rFonts w:cs="Arial"/>
        </w:rPr>
        <w:t>15</w:t>
      </w:r>
      <w:r w:rsidR="0038299F">
        <w:rPr>
          <w:rFonts w:cs="Arial"/>
        </w:rPr>
        <w:t>/201</w:t>
      </w:r>
      <w:r w:rsidR="00054504">
        <w:rPr>
          <w:rFonts w:cs="Arial"/>
        </w:rPr>
        <w:t>4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A3A" w:rsidRDefault="00494A3A">
      <w:r>
        <w:separator/>
      </w:r>
    </w:p>
  </w:endnote>
  <w:endnote w:type="continuationSeparator" w:id="0">
    <w:p w:rsidR="00494A3A" w:rsidRDefault="0049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A3A" w:rsidRDefault="00494A3A">
      <w:r>
        <w:separator/>
      </w:r>
    </w:p>
  </w:footnote>
  <w:footnote w:type="continuationSeparator" w:id="0">
    <w:p w:rsidR="00494A3A" w:rsidRDefault="00494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1649A"/>
    <w:rsid w:val="00022AAE"/>
    <w:rsid w:val="00054504"/>
    <w:rsid w:val="000E0791"/>
    <w:rsid w:val="000E5D32"/>
    <w:rsid w:val="00187525"/>
    <w:rsid w:val="001A60F9"/>
    <w:rsid w:val="00275AF9"/>
    <w:rsid w:val="002A2211"/>
    <w:rsid w:val="00345E19"/>
    <w:rsid w:val="0038299F"/>
    <w:rsid w:val="003914C0"/>
    <w:rsid w:val="003D16F1"/>
    <w:rsid w:val="003E3BB3"/>
    <w:rsid w:val="00425EB6"/>
    <w:rsid w:val="0047598D"/>
    <w:rsid w:val="00492AEF"/>
    <w:rsid w:val="00494A3A"/>
    <w:rsid w:val="004B242E"/>
    <w:rsid w:val="004C3955"/>
    <w:rsid w:val="004E00F6"/>
    <w:rsid w:val="00500EBE"/>
    <w:rsid w:val="0056619F"/>
    <w:rsid w:val="007B588E"/>
    <w:rsid w:val="00816B73"/>
    <w:rsid w:val="00864BC8"/>
    <w:rsid w:val="008C77AC"/>
    <w:rsid w:val="008E0709"/>
    <w:rsid w:val="008F3C9C"/>
    <w:rsid w:val="00934621"/>
    <w:rsid w:val="009E4172"/>
    <w:rsid w:val="009E6BD5"/>
    <w:rsid w:val="00A07079"/>
    <w:rsid w:val="00A4441F"/>
    <w:rsid w:val="00A80C28"/>
    <w:rsid w:val="00A8601D"/>
    <w:rsid w:val="00AE5D25"/>
    <w:rsid w:val="00C22C4A"/>
    <w:rsid w:val="00C3372B"/>
    <w:rsid w:val="00C57B4B"/>
    <w:rsid w:val="00C6701D"/>
    <w:rsid w:val="00C6762B"/>
    <w:rsid w:val="00CB6A67"/>
    <w:rsid w:val="00CC6507"/>
    <w:rsid w:val="00CF135E"/>
    <w:rsid w:val="00CF77C1"/>
    <w:rsid w:val="00D46481"/>
    <w:rsid w:val="00DE4C66"/>
    <w:rsid w:val="00DF2C25"/>
    <w:rsid w:val="00EA66B4"/>
    <w:rsid w:val="00F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william rogers</cp:lastModifiedBy>
  <cp:revision>3</cp:revision>
  <cp:lastPrinted>2011-12-15T22:05:00Z</cp:lastPrinted>
  <dcterms:created xsi:type="dcterms:W3CDTF">2014-04-04T18:04:00Z</dcterms:created>
  <dcterms:modified xsi:type="dcterms:W3CDTF">2014-04-04T18:56:00Z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