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199" w:rsidRDefault="00E52199"/>
    <w:p w:rsidR="00E52199" w:rsidRDefault="00E52199"/>
    <w:tbl>
      <w:tblPr>
        <w:tblW w:w="9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64"/>
        <w:gridCol w:w="991"/>
        <w:gridCol w:w="181"/>
        <w:gridCol w:w="1080"/>
        <w:gridCol w:w="1529"/>
        <w:gridCol w:w="1170"/>
        <w:gridCol w:w="903"/>
        <w:gridCol w:w="717"/>
        <w:gridCol w:w="1440"/>
      </w:tblGrid>
      <w:tr w:rsidR="00E52199" w:rsidTr="00595D36">
        <w:trPr>
          <w:trHeight w:val="1440"/>
          <w:jc w:val="center"/>
        </w:trPr>
        <w:tc>
          <w:tcPr>
            <w:tcW w:w="9175" w:type="dxa"/>
            <w:gridSpan w:val="9"/>
            <w:shd w:val="clear" w:color="auto" w:fill="FFFFFF"/>
            <w:tcMar>
              <w:top w:w="0" w:type="dxa"/>
            </w:tcMar>
            <w:vAlign w:val="bottom"/>
          </w:tcPr>
          <w:p w:rsidR="00595D36" w:rsidRDefault="00595D36"/>
          <w:p w:rsidR="00E52199" w:rsidRPr="00976870" w:rsidRDefault="00E52199" w:rsidP="00976870">
            <w:pPr>
              <w:pStyle w:val="DateandNumb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177A57E5" wp14:editId="4B8AB5EC">
                  <wp:extent cx="5248275" cy="8096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199" w:rsidTr="00595D36">
        <w:trPr>
          <w:jc w:val="center"/>
        </w:trPr>
        <w:tc>
          <w:tcPr>
            <w:tcW w:w="9175" w:type="dxa"/>
            <w:gridSpan w:val="9"/>
            <w:shd w:val="clear" w:color="auto" w:fill="FFFFFF"/>
            <w:tcMar>
              <w:top w:w="0" w:type="dxa"/>
            </w:tcMar>
            <w:vAlign w:val="bottom"/>
          </w:tcPr>
          <w:p w:rsidR="00E52199" w:rsidRPr="000E042A" w:rsidRDefault="00E52199" w:rsidP="00E52199">
            <w:pPr>
              <w:pStyle w:val="DateandNumber"/>
              <w:spacing w:line="240" w:lineRule="auto"/>
              <w:jc w:val="center"/>
            </w:pPr>
            <w:r w:rsidRPr="00E521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5807CE3" wp14:editId="5D44128A">
                      <wp:simplePos x="0" y="0"/>
                      <wp:positionH relativeFrom="column">
                        <wp:posOffset>-298450</wp:posOffset>
                      </wp:positionH>
                      <wp:positionV relativeFrom="paragraph">
                        <wp:posOffset>-1121410</wp:posOffset>
                      </wp:positionV>
                      <wp:extent cx="6400800" cy="9119870"/>
                      <wp:effectExtent l="19050" t="19050" r="19050" b="2413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9120249"/>
                              </a:xfrm>
                              <a:prstGeom prst="rect">
                                <a:avLst/>
                              </a:prstGeom>
                              <a:noFill/>
                              <a:ln w="41275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4CE93" id="Rectangle 44" o:spid="_x0000_s1026" style="position:absolute;margin-left:-23.5pt;margin-top:-88.3pt;width:7in;height:718.1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" filled="f" fillcolor="#f9faf0" strokecolor="#4b7b8a [2404]" strokeweight="3.25pt">
                      <v:stroke linestyle="thickThin"/>
                    </v:rect>
                  </w:pict>
                </mc:Fallback>
              </mc:AlternateContent>
            </w:r>
            <w:r w:rsidRPr="00E52199">
              <w:rPr>
                <w:sz w:val="56"/>
              </w:rPr>
              <w:t>I</w:t>
            </w:r>
            <w:r>
              <w:rPr>
                <w:sz w:val="56"/>
              </w:rPr>
              <w:t xml:space="preserve"> N V O I C E</w:t>
            </w:r>
          </w:p>
        </w:tc>
      </w:tr>
      <w:tr w:rsidR="00BA2F41" w:rsidTr="00595D36">
        <w:trPr>
          <w:jc w:val="center"/>
        </w:trPr>
        <w:tc>
          <w:tcPr>
            <w:tcW w:w="2336" w:type="dxa"/>
            <w:gridSpan w:val="3"/>
            <w:shd w:val="clear" w:color="auto" w:fill="FFFFFF"/>
            <w:tcMar>
              <w:top w:w="0" w:type="dxa"/>
            </w:tcMar>
          </w:tcPr>
          <w:p w:rsidR="00E52199" w:rsidRPr="00976870" w:rsidRDefault="00E52199" w:rsidP="00E52199">
            <w:pPr>
              <w:pStyle w:val="DateandNumber"/>
              <w:jc w:val="left"/>
            </w:pPr>
            <w:r w:rsidRPr="00976870">
              <w:t xml:space="preserve">Date: </w:t>
            </w:r>
            <w:r>
              <w:t>April 1, 1015</w:t>
            </w:r>
          </w:p>
          <w:p w:rsidR="00BA2F41" w:rsidRDefault="00E52199" w:rsidP="00E52199">
            <w:pPr>
              <w:pStyle w:val="leftalignedtext"/>
            </w:pPr>
            <w:r>
              <w:t>Order</w:t>
            </w:r>
            <w:r w:rsidRPr="00976870">
              <w:t xml:space="preserve"># </w:t>
            </w:r>
            <w:sdt>
              <w:sdtPr>
                <w:id w:val="631673215"/>
                <w:placeholder>
                  <w:docPart w:val="B1C0C13C7EAE49F1AFA223294283BF2E"/>
                </w:placeholder>
              </w:sdtPr>
              <w:sdtContent>
                <w:r>
                  <w:t>1003</w:t>
                </w:r>
              </w:sdtContent>
            </w:sdt>
          </w:p>
        </w:tc>
        <w:tc>
          <w:tcPr>
            <w:tcW w:w="1080" w:type="dxa"/>
            <w:shd w:val="clear" w:color="auto" w:fill="FFFFFF"/>
          </w:tcPr>
          <w:p w:rsidR="00BA2F41" w:rsidRDefault="00BA2F41" w:rsidP="007B2964">
            <w:pPr>
              <w:pStyle w:val="leftalignedtext"/>
            </w:pPr>
          </w:p>
        </w:tc>
        <w:tc>
          <w:tcPr>
            <w:tcW w:w="3602" w:type="dxa"/>
            <w:gridSpan w:val="3"/>
            <w:shd w:val="clear" w:color="auto" w:fill="FFFFFF"/>
          </w:tcPr>
          <w:p w:rsidR="00BA2F41" w:rsidRDefault="00BA2F41" w:rsidP="00BA2F41">
            <w:pPr>
              <w:pStyle w:val="headingright"/>
            </w:pPr>
            <w:r w:rsidRPr="00595D36">
              <w:rPr>
                <w:color w:val="auto"/>
              </w:rPr>
              <w:t>To</w:t>
            </w:r>
          </w:p>
        </w:tc>
        <w:tc>
          <w:tcPr>
            <w:tcW w:w="2157" w:type="dxa"/>
            <w:gridSpan w:val="2"/>
            <w:shd w:val="clear" w:color="auto" w:fill="FFFFFF"/>
          </w:tcPr>
          <w:sdt>
            <w:sdtPr>
              <w:id w:val="629898869"/>
              <w:placeholder>
                <w:docPart w:val="FC392D31EB37473389CF2FA62B6249CF"/>
              </w:placeholder>
            </w:sdtPr>
            <w:sdtEndPr/>
            <w:sdtContent>
              <w:p w:rsidR="00976870" w:rsidRPr="00976870" w:rsidRDefault="00E52199" w:rsidP="00976870">
                <w:pPr>
                  <w:pStyle w:val="rightalignedtext"/>
                </w:pPr>
                <w:r>
                  <w:t>Bonita Morales</w:t>
                </w:r>
              </w:p>
            </w:sdtContent>
          </w:sdt>
          <w:p w:rsidR="00E52199" w:rsidRDefault="00E52199" w:rsidP="00E52199">
            <w:pPr>
              <w:pStyle w:val="rightalignedtext"/>
            </w:pPr>
            <w:r w:rsidRPr="00E52199">
              <w:t>P.O. BOX 651</w:t>
            </w:r>
          </w:p>
          <w:p w:rsidR="00BA2F41" w:rsidRDefault="00E52199" w:rsidP="00E52199">
            <w:pPr>
              <w:pStyle w:val="rightalignedtext"/>
            </w:pPr>
            <w:r w:rsidRPr="00E52199">
              <w:t>EASTPOINT</w:t>
            </w:r>
            <w:r>
              <w:t>, FL 32328</w:t>
            </w:r>
          </w:p>
          <w:p w:rsidR="00E52199" w:rsidRPr="000E042A" w:rsidRDefault="00E52199" w:rsidP="00E52199">
            <w:pPr>
              <w:pStyle w:val="rightalignedtext"/>
            </w:pPr>
          </w:p>
        </w:tc>
      </w:tr>
      <w:tr w:rsidR="00BA2F41" w:rsidRPr="00912BEF" w:rsidTr="00595D36">
        <w:trPr>
          <w:trHeight w:val="288"/>
          <w:jc w:val="center"/>
        </w:trPr>
        <w:tc>
          <w:tcPr>
            <w:tcW w:w="9175" w:type="dxa"/>
            <w:gridSpan w:val="9"/>
            <w:shd w:val="clear" w:color="auto" w:fill="auto"/>
            <w:tcMar>
              <w:top w:w="0" w:type="dxa"/>
            </w:tcMar>
            <w:vAlign w:val="center"/>
          </w:tcPr>
          <w:p w:rsidR="00BA2F41" w:rsidRPr="00912BEF" w:rsidRDefault="00BA2F41" w:rsidP="00181917">
            <w:pPr>
              <w:pStyle w:val="Amount"/>
            </w:pPr>
          </w:p>
        </w:tc>
      </w:tr>
      <w:tr w:rsidR="00595D36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4B7B8A" w:themeFill="accent1" w:themeFillShade="BF"/>
            <w:tcMar>
              <w:top w:w="0" w:type="dxa"/>
            </w:tcMar>
            <w:vAlign w:val="center"/>
          </w:tcPr>
          <w:p w:rsidR="00595D36" w:rsidRPr="00E52199" w:rsidRDefault="00595D36" w:rsidP="009C1CA5">
            <w:pPr>
              <w:pStyle w:val="columnheadings"/>
              <w:rPr>
                <w:sz w:val="9"/>
              </w:rPr>
            </w:pPr>
            <w:r w:rsidRPr="00E52199">
              <w:rPr>
                <w:sz w:val="9"/>
              </w:rPr>
              <w:t>ISBN</w:t>
            </w:r>
          </w:p>
        </w:tc>
        <w:tc>
          <w:tcPr>
            <w:tcW w:w="991" w:type="dxa"/>
            <w:shd w:val="clear" w:color="auto" w:fill="4B7B8A" w:themeFill="accent1" w:themeFillShade="BF"/>
            <w:vAlign w:val="center"/>
          </w:tcPr>
          <w:p w:rsidR="00595D36" w:rsidRPr="00E52199" w:rsidRDefault="00595D36" w:rsidP="00E52199">
            <w:pPr>
              <w:pStyle w:val="columnheadings"/>
              <w:rPr>
                <w:sz w:val="9"/>
              </w:rPr>
            </w:pPr>
            <w:r>
              <w:rPr>
                <w:sz w:val="9"/>
              </w:rPr>
              <w:t>Author</w:t>
            </w:r>
          </w:p>
        </w:tc>
        <w:tc>
          <w:tcPr>
            <w:tcW w:w="2790" w:type="dxa"/>
            <w:gridSpan w:val="3"/>
            <w:shd w:val="clear" w:color="auto" w:fill="4B7B8A" w:themeFill="accent1" w:themeFillShade="BF"/>
            <w:vAlign w:val="center"/>
          </w:tcPr>
          <w:p w:rsidR="00595D36" w:rsidRPr="00E52199" w:rsidRDefault="00595D36" w:rsidP="00595D36">
            <w:pPr>
              <w:pStyle w:val="columnheadings"/>
              <w:rPr>
                <w:sz w:val="9"/>
              </w:rPr>
            </w:pPr>
            <w:r>
              <w:rPr>
                <w:sz w:val="9"/>
              </w:rPr>
              <w:t>Title</w:t>
            </w:r>
          </w:p>
        </w:tc>
        <w:tc>
          <w:tcPr>
            <w:tcW w:w="1170" w:type="dxa"/>
            <w:shd w:val="clear" w:color="auto" w:fill="4B7B8A" w:themeFill="accent1" w:themeFillShade="BF"/>
            <w:vAlign w:val="center"/>
          </w:tcPr>
          <w:p w:rsidR="00595D36" w:rsidRPr="00E52199" w:rsidRDefault="00595D36" w:rsidP="00E52199">
            <w:pPr>
              <w:pStyle w:val="columnheadings"/>
              <w:rPr>
                <w:sz w:val="9"/>
              </w:rPr>
            </w:pPr>
            <w:r>
              <w:rPr>
                <w:sz w:val="9"/>
              </w:rPr>
              <w:t>Quantity</w:t>
            </w:r>
          </w:p>
        </w:tc>
        <w:tc>
          <w:tcPr>
            <w:tcW w:w="1620" w:type="dxa"/>
            <w:gridSpan w:val="2"/>
            <w:shd w:val="clear" w:color="auto" w:fill="4B7B8A" w:themeFill="accent1" w:themeFillShade="BF"/>
            <w:vAlign w:val="center"/>
          </w:tcPr>
          <w:p w:rsidR="00595D36" w:rsidRPr="00E52199" w:rsidRDefault="00595D36" w:rsidP="009C1CA5">
            <w:pPr>
              <w:pStyle w:val="columnheadings"/>
              <w:rPr>
                <w:sz w:val="9"/>
              </w:rPr>
            </w:pPr>
            <w:r w:rsidRPr="00E52199">
              <w:rPr>
                <w:sz w:val="9"/>
              </w:rPr>
              <w:t>Unit Price</w:t>
            </w:r>
          </w:p>
        </w:tc>
        <w:tc>
          <w:tcPr>
            <w:tcW w:w="1440" w:type="dxa"/>
            <w:shd w:val="clear" w:color="auto" w:fill="4B7B8A" w:themeFill="accent1" w:themeFillShade="BF"/>
            <w:vAlign w:val="center"/>
          </w:tcPr>
          <w:p w:rsidR="00595D36" w:rsidRPr="00E52199" w:rsidRDefault="00595D36" w:rsidP="009C1CA5">
            <w:pPr>
              <w:pStyle w:val="columnheadings"/>
              <w:rPr>
                <w:sz w:val="9"/>
              </w:rPr>
            </w:pPr>
            <w:r w:rsidRPr="00E52199">
              <w:rPr>
                <w:sz w:val="9"/>
              </w:rPr>
              <w:t>Line Total</w:t>
            </w:r>
          </w:p>
        </w:tc>
      </w:tr>
      <w:tr w:rsidR="00595D36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FFFFF"/>
            <w:tcMar>
              <w:top w:w="0" w:type="dxa"/>
            </w:tcMar>
            <w:vAlign w:val="center"/>
          </w:tcPr>
          <w:p w:rsidR="00595D36" w:rsidRPr="00912BEF" w:rsidRDefault="00595D36" w:rsidP="009C1CA5">
            <w:r w:rsidRPr="00E52199">
              <w:t>1059831198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595D36" w:rsidRPr="00912BEF" w:rsidRDefault="00595D36" w:rsidP="009C1CA5">
            <w:r>
              <w:t>Smith, Porter</w:t>
            </w:r>
          </w:p>
        </w:tc>
        <w:tc>
          <w:tcPr>
            <w:tcW w:w="2790" w:type="dxa"/>
            <w:gridSpan w:val="3"/>
            <w:shd w:val="clear" w:color="auto" w:fill="FFFFFF"/>
            <w:vAlign w:val="center"/>
          </w:tcPr>
          <w:p w:rsidR="00595D36" w:rsidRPr="00912BEF" w:rsidRDefault="00595D36" w:rsidP="009C1CA5">
            <w:r w:rsidRPr="00E52199">
              <w:t>BODYBUILD IN 10 MINUTES A DAY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595D36" w:rsidRPr="00912BEF" w:rsidRDefault="00595D36" w:rsidP="00595D36">
            <w:pPr>
              <w:jc w:val="center"/>
            </w:pPr>
            <w:r>
              <w:t>2</w:t>
            </w:r>
          </w:p>
        </w:tc>
        <w:tc>
          <w:tcPr>
            <w:tcW w:w="1620" w:type="dxa"/>
            <w:gridSpan w:val="2"/>
            <w:shd w:val="clear" w:color="auto" w:fill="FFFFFF"/>
            <w:tcMar>
              <w:right w:w="216" w:type="dxa"/>
            </w:tcMar>
            <w:vAlign w:val="center"/>
          </w:tcPr>
          <w:p w:rsidR="00595D36" w:rsidRPr="009C1CA5" w:rsidRDefault="00595D36" w:rsidP="00AE75BD">
            <w:r>
              <w:t>39.95</w:t>
            </w:r>
          </w:p>
        </w:tc>
        <w:tc>
          <w:tcPr>
            <w:tcW w:w="1440" w:type="dxa"/>
            <w:shd w:val="clear" w:color="auto" w:fill="FFFFFF"/>
            <w:tcMar>
              <w:right w:w="216" w:type="dxa"/>
            </w:tcMar>
            <w:vAlign w:val="center"/>
          </w:tcPr>
          <w:p w:rsidR="00595D36" w:rsidRPr="009C1CA5" w:rsidRDefault="00595D36" w:rsidP="009C1CA5">
            <w:pPr>
              <w:pStyle w:val="Amount"/>
            </w:pPr>
            <w:r>
              <w:t>79.90</w:t>
            </w:r>
          </w:p>
        </w:tc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E52199" w:rsidRPr="00912BEF" w:rsidRDefault="00E52199" w:rsidP="009C1CA5">
            <w:r w:rsidRPr="00E52199">
              <w:t>3437212490</w:t>
            </w:r>
          </w:p>
        </w:tc>
        <w:tc>
          <w:tcPr>
            <w:tcW w:w="991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>
            <w:r>
              <w:t>Baker</w:t>
            </w:r>
          </w:p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:rsidR="00E52199" w:rsidRPr="00912BEF" w:rsidRDefault="00E52199" w:rsidP="009C1CA5">
            <w:r w:rsidRPr="00E52199">
              <w:t>COOKING WITH MUSHROOMS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595D36">
            <w:pPr>
              <w:jc w:val="center"/>
            </w:pPr>
            <w:r>
              <w:t>1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9E14CF">
            <w:r>
              <w:t>19.95</w:t>
            </w:r>
          </w:p>
        </w:tc>
        <w:tc>
          <w:tcPr>
            <w:tcW w:w="1440" w:type="dxa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595D36" w:rsidP="009C1CA5">
            <w:pPr>
              <w:pStyle w:val="Amount"/>
            </w:pPr>
            <w:r>
              <w:t>19.95</w:t>
            </w:r>
          </w:p>
        </w:tc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FFFFF"/>
            <w:tcMar>
              <w:top w:w="0" w:type="dxa"/>
            </w:tcMar>
            <w:vAlign w:val="center"/>
          </w:tcPr>
          <w:p w:rsidR="00E52199" w:rsidRPr="00912BEF" w:rsidRDefault="00E52199" w:rsidP="009C1CA5"/>
        </w:tc>
        <w:tc>
          <w:tcPr>
            <w:tcW w:w="991" w:type="dxa"/>
            <w:shd w:val="clear" w:color="auto" w:fill="FFFFFF"/>
            <w:vAlign w:val="center"/>
          </w:tcPr>
          <w:p w:rsidR="00E52199" w:rsidRPr="00912BEF" w:rsidRDefault="00E52199" w:rsidP="009C1CA5"/>
        </w:tc>
        <w:tc>
          <w:tcPr>
            <w:tcW w:w="2790" w:type="dxa"/>
            <w:gridSpan w:val="3"/>
            <w:shd w:val="clear" w:color="auto" w:fill="FFFFFF"/>
            <w:vAlign w:val="center"/>
          </w:tcPr>
          <w:p w:rsidR="00E52199" w:rsidRDefault="00E52199" w:rsidP="009C1CA5"/>
          <w:p w:rsidR="00E52199" w:rsidRPr="00912BEF" w:rsidRDefault="00E52199" w:rsidP="009C1CA5"/>
        </w:tc>
        <w:tc>
          <w:tcPr>
            <w:tcW w:w="1170" w:type="dxa"/>
            <w:shd w:val="clear" w:color="auto" w:fill="FFFFFF"/>
            <w:vAlign w:val="center"/>
          </w:tcPr>
          <w:p w:rsidR="00E52199" w:rsidRDefault="00E52199"/>
          <w:p w:rsidR="00E52199" w:rsidRPr="00912BEF" w:rsidRDefault="00E52199" w:rsidP="009C1CA5"/>
        </w:tc>
        <w:tc>
          <w:tcPr>
            <w:tcW w:w="1620" w:type="dxa"/>
            <w:gridSpan w:val="2"/>
            <w:shd w:val="clear" w:color="auto" w:fill="FFFFFF"/>
            <w:tcMar>
              <w:right w:w="216" w:type="dxa"/>
            </w:tcMar>
            <w:vAlign w:val="center"/>
          </w:tcPr>
          <w:p w:rsidR="00E52199" w:rsidRPr="009C1CA5" w:rsidRDefault="00E52199" w:rsidP="00F55B2E"/>
        </w:tc>
        <w:tc>
          <w:tcPr>
            <w:tcW w:w="1440" w:type="dxa"/>
            <w:shd w:val="clear" w:color="auto" w:fill="FFFFFF"/>
            <w:tcMar>
              <w:right w:w="216" w:type="dxa"/>
            </w:tcMar>
            <w:vAlign w:val="center"/>
          </w:tcPr>
          <w:p w:rsidR="00E52199" w:rsidRPr="009C1CA5" w:rsidRDefault="00E52199" w:rsidP="009C1CA5">
            <w:pPr>
              <w:pStyle w:val="Amount"/>
            </w:pPr>
          </w:p>
        </w:tc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E52199" w:rsidRPr="00912BEF" w:rsidRDefault="00E52199" w:rsidP="009C1CA5"/>
        </w:tc>
        <w:tc>
          <w:tcPr>
            <w:tcW w:w="991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620" w:type="dxa"/>
            <w:gridSpan w:val="2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B346C1"/>
        </w:tc>
        <w:tc>
          <w:tcPr>
            <w:tcW w:w="1440" w:type="dxa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9C1CA5">
            <w:pPr>
              <w:pStyle w:val="Amount"/>
            </w:pPr>
          </w:p>
        </w:tc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FFFFF"/>
            <w:tcMar>
              <w:top w:w="0" w:type="dxa"/>
            </w:tcMar>
            <w:vAlign w:val="center"/>
          </w:tcPr>
          <w:p w:rsidR="00E52199" w:rsidRPr="00912BEF" w:rsidRDefault="00E52199" w:rsidP="009C1CA5"/>
        </w:tc>
        <w:tc>
          <w:tcPr>
            <w:tcW w:w="991" w:type="dxa"/>
            <w:shd w:val="clear" w:color="auto" w:fill="FFFFFF"/>
            <w:vAlign w:val="center"/>
          </w:tcPr>
          <w:p w:rsidR="00E52199" w:rsidRPr="00912BEF" w:rsidRDefault="00E52199" w:rsidP="009C1CA5"/>
        </w:tc>
        <w:tc>
          <w:tcPr>
            <w:tcW w:w="2790" w:type="dxa"/>
            <w:gridSpan w:val="3"/>
            <w:shd w:val="clear" w:color="auto" w:fill="FFFFFF"/>
            <w:vAlign w:val="center"/>
          </w:tcPr>
          <w:p w:rsidR="00E52199" w:rsidRPr="00912BEF" w:rsidRDefault="00E52199" w:rsidP="009C1CA5"/>
        </w:tc>
        <w:tc>
          <w:tcPr>
            <w:tcW w:w="1170" w:type="dxa"/>
            <w:shd w:val="clear" w:color="auto" w:fill="FFFFFF"/>
            <w:vAlign w:val="center"/>
          </w:tcPr>
          <w:p w:rsidR="00E52199" w:rsidRPr="00912BEF" w:rsidRDefault="00E52199" w:rsidP="009C1CA5"/>
        </w:tc>
        <w:tc>
          <w:tcPr>
            <w:tcW w:w="1620" w:type="dxa"/>
            <w:gridSpan w:val="2"/>
            <w:shd w:val="clear" w:color="auto" w:fill="FFFFFF"/>
            <w:tcMar>
              <w:right w:w="216" w:type="dxa"/>
            </w:tcMar>
            <w:vAlign w:val="center"/>
          </w:tcPr>
          <w:p w:rsidR="00E52199" w:rsidRPr="009C1CA5" w:rsidRDefault="00E52199" w:rsidP="00CA6D85"/>
        </w:tc>
        <w:tc>
          <w:tcPr>
            <w:tcW w:w="1440" w:type="dxa"/>
            <w:shd w:val="clear" w:color="auto" w:fill="FFFFFF"/>
            <w:tcMar>
              <w:right w:w="216" w:type="dxa"/>
            </w:tcMar>
            <w:vAlign w:val="center"/>
          </w:tcPr>
          <w:p w:rsidR="00E52199" w:rsidRPr="009C1CA5" w:rsidRDefault="00E52199" w:rsidP="009C1CA5">
            <w:pPr>
              <w:pStyle w:val="Amount"/>
            </w:pPr>
          </w:p>
        </w:tc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E52199" w:rsidRPr="00912BEF" w:rsidRDefault="00E52199" w:rsidP="009C1CA5"/>
        </w:tc>
        <w:tc>
          <w:tcPr>
            <w:tcW w:w="991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620" w:type="dxa"/>
            <w:gridSpan w:val="2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CE16F9"/>
        </w:tc>
        <w:tc>
          <w:tcPr>
            <w:tcW w:w="1440" w:type="dxa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9C1CA5">
            <w:pPr>
              <w:pStyle w:val="Amount"/>
            </w:pPr>
          </w:p>
        </w:tc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FFFFF"/>
            <w:tcMar>
              <w:top w:w="0" w:type="dxa"/>
            </w:tcMar>
            <w:vAlign w:val="center"/>
          </w:tcPr>
          <w:p w:rsidR="00E52199" w:rsidRPr="00912BEF" w:rsidRDefault="00E52199" w:rsidP="009C1CA5"/>
        </w:tc>
        <w:tc>
          <w:tcPr>
            <w:tcW w:w="991" w:type="dxa"/>
            <w:shd w:val="clear" w:color="auto" w:fill="FFFFFF"/>
            <w:vAlign w:val="center"/>
          </w:tcPr>
          <w:p w:rsidR="00E52199" w:rsidRPr="00912BEF" w:rsidRDefault="00E52199" w:rsidP="009C1CA5"/>
        </w:tc>
        <w:tc>
          <w:tcPr>
            <w:tcW w:w="2790" w:type="dxa"/>
            <w:gridSpan w:val="3"/>
            <w:shd w:val="clear" w:color="auto" w:fill="FFFFFF"/>
            <w:vAlign w:val="center"/>
          </w:tcPr>
          <w:p w:rsidR="00E52199" w:rsidRPr="00912BEF" w:rsidRDefault="00E52199" w:rsidP="009C1CA5"/>
        </w:tc>
        <w:tc>
          <w:tcPr>
            <w:tcW w:w="1170" w:type="dxa"/>
            <w:shd w:val="clear" w:color="auto" w:fill="FFFFFF"/>
            <w:vAlign w:val="center"/>
          </w:tcPr>
          <w:p w:rsidR="00E52199" w:rsidRPr="00912BEF" w:rsidRDefault="00E52199" w:rsidP="009C1CA5"/>
        </w:tc>
        <w:tc>
          <w:tcPr>
            <w:tcW w:w="1620" w:type="dxa"/>
            <w:gridSpan w:val="2"/>
            <w:shd w:val="clear" w:color="auto" w:fill="FFFFFF"/>
            <w:tcMar>
              <w:right w:w="216" w:type="dxa"/>
            </w:tcMar>
            <w:vAlign w:val="center"/>
          </w:tcPr>
          <w:p w:rsidR="00E52199" w:rsidRPr="009C1CA5" w:rsidRDefault="00E52199" w:rsidP="00A55E33"/>
        </w:tc>
        <w:tc>
          <w:tcPr>
            <w:tcW w:w="1440" w:type="dxa"/>
            <w:shd w:val="clear" w:color="auto" w:fill="FFFFFF"/>
            <w:tcMar>
              <w:right w:w="216" w:type="dxa"/>
            </w:tcMar>
            <w:vAlign w:val="center"/>
          </w:tcPr>
          <w:p w:rsidR="00E52199" w:rsidRPr="009C1CA5" w:rsidRDefault="00E52199" w:rsidP="009C1CA5">
            <w:pPr>
              <w:pStyle w:val="Amount"/>
            </w:pPr>
          </w:p>
        </w:tc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E52199" w:rsidRPr="00912BEF" w:rsidRDefault="00E52199" w:rsidP="009C1CA5"/>
        </w:tc>
        <w:tc>
          <w:tcPr>
            <w:tcW w:w="991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620" w:type="dxa"/>
            <w:gridSpan w:val="2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9E6098"/>
        </w:tc>
        <w:tc>
          <w:tcPr>
            <w:tcW w:w="1440" w:type="dxa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9C1CA5">
            <w:pPr>
              <w:pStyle w:val="Amount"/>
            </w:pPr>
          </w:p>
        </w:tc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E52199" w:rsidRPr="00912BEF" w:rsidRDefault="00E52199" w:rsidP="009C1CA5"/>
        </w:tc>
        <w:tc>
          <w:tcPr>
            <w:tcW w:w="991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620" w:type="dxa"/>
            <w:gridSpan w:val="2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F65A04"/>
        </w:tc>
        <w:tc>
          <w:tcPr>
            <w:tcW w:w="1440" w:type="dxa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9C1CA5">
            <w:pPr>
              <w:pStyle w:val="Amount"/>
            </w:pPr>
          </w:p>
        </w:tc>
      </w:tr>
      <w:tr w:rsidR="00BA2F41" w:rsidRPr="00912BEF" w:rsidTr="00595D36">
        <w:trPr>
          <w:trHeight w:val="288"/>
          <w:jc w:val="center"/>
        </w:trPr>
        <w:tc>
          <w:tcPr>
            <w:tcW w:w="7735" w:type="dxa"/>
            <w:gridSpan w:val="8"/>
            <w:shd w:val="clear" w:color="auto" w:fill="FFFFFF"/>
            <w:tcMar>
              <w:top w:w="0" w:type="dxa"/>
            </w:tcMar>
            <w:vAlign w:val="center"/>
          </w:tcPr>
          <w:p w:rsidR="00BA2F41" w:rsidRPr="009C1CA5" w:rsidRDefault="00BA2F41" w:rsidP="00F20A69">
            <w:pPr>
              <w:pStyle w:val="labels"/>
            </w:pPr>
            <w:r>
              <w:t>Subtotal</w:t>
            </w:r>
          </w:p>
        </w:tc>
        <w:tc>
          <w:tcPr>
            <w:tcW w:w="1440" w:type="dxa"/>
            <w:shd w:val="clear" w:color="auto" w:fill="FFFFFF"/>
            <w:tcMar>
              <w:right w:w="216" w:type="dxa"/>
            </w:tcMar>
            <w:vAlign w:val="center"/>
          </w:tcPr>
          <w:p w:rsidR="00BA2F41" w:rsidRPr="009C1CA5" w:rsidRDefault="00595D36" w:rsidP="009C1CA5">
            <w:pPr>
              <w:pStyle w:val="Amount"/>
            </w:pPr>
            <w:r>
              <w:t>99.85</w:t>
            </w:r>
          </w:p>
        </w:tc>
      </w:tr>
      <w:tr w:rsidR="00BA2F41" w:rsidRPr="00912BEF" w:rsidTr="00595D36">
        <w:trPr>
          <w:trHeight w:val="288"/>
          <w:jc w:val="center"/>
        </w:trPr>
        <w:tc>
          <w:tcPr>
            <w:tcW w:w="7735" w:type="dxa"/>
            <w:gridSpan w:val="8"/>
            <w:shd w:val="clear" w:color="auto" w:fill="FFFFFF"/>
            <w:tcMar>
              <w:top w:w="0" w:type="dxa"/>
            </w:tcMar>
            <w:vAlign w:val="center"/>
          </w:tcPr>
          <w:p w:rsidR="00BA2F41" w:rsidRPr="009C1CA5" w:rsidRDefault="00BA2F41" w:rsidP="00F20A69">
            <w:pPr>
              <w:pStyle w:val="labels"/>
            </w:pPr>
            <w:r>
              <w:t>Sales Tax</w:t>
            </w:r>
          </w:p>
        </w:tc>
        <w:tc>
          <w:tcPr>
            <w:tcW w:w="1440" w:type="dxa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2F41" w:rsidRPr="009C1CA5" w:rsidRDefault="00595D36" w:rsidP="009C1CA5">
            <w:pPr>
              <w:pStyle w:val="Amount"/>
            </w:pPr>
            <w:r>
              <w:t>9.68</w:t>
            </w:r>
          </w:p>
        </w:tc>
      </w:tr>
      <w:tr w:rsidR="00BA2F41" w:rsidRPr="00912BEF" w:rsidTr="00595D36">
        <w:trPr>
          <w:trHeight w:val="288"/>
          <w:jc w:val="center"/>
        </w:trPr>
        <w:tc>
          <w:tcPr>
            <w:tcW w:w="7735" w:type="dxa"/>
            <w:gridSpan w:val="8"/>
            <w:shd w:val="clear" w:color="auto" w:fill="FFFFFF"/>
            <w:tcMar>
              <w:top w:w="0" w:type="dxa"/>
            </w:tcMar>
            <w:vAlign w:val="center"/>
          </w:tcPr>
          <w:p w:rsidR="00BA2F41" w:rsidRPr="009C1CA5" w:rsidRDefault="00BA2F41" w:rsidP="00F20A69">
            <w:pPr>
              <w:pStyle w:val="labels"/>
            </w:pPr>
            <w:r>
              <w:t>Total</w:t>
            </w:r>
          </w:p>
        </w:tc>
        <w:tc>
          <w:tcPr>
            <w:tcW w:w="1440" w:type="dxa"/>
            <w:shd w:val="clear" w:color="auto" w:fill="FFFFFF"/>
            <w:tcMar>
              <w:right w:w="216" w:type="dxa"/>
            </w:tcMar>
            <w:vAlign w:val="center"/>
          </w:tcPr>
          <w:p w:rsidR="00BA2F41" w:rsidRPr="009C1CA5" w:rsidRDefault="00595D36" w:rsidP="009C1CA5">
            <w:pPr>
              <w:pStyle w:val="Amount"/>
            </w:pPr>
            <w:r>
              <w:t>108.53</w:t>
            </w:r>
          </w:p>
        </w:tc>
      </w:tr>
      <w:tr w:rsidR="00BA2F41" w:rsidRPr="00912BEF" w:rsidTr="00595D36">
        <w:trPr>
          <w:trHeight w:val="1295"/>
          <w:jc w:val="center"/>
        </w:trPr>
        <w:tc>
          <w:tcPr>
            <w:tcW w:w="2155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:rsidR="00BA2F41" w:rsidRDefault="00BA2F41" w:rsidP="007B2964"/>
        </w:tc>
        <w:tc>
          <w:tcPr>
            <w:tcW w:w="2790" w:type="dxa"/>
            <w:gridSpan w:val="3"/>
            <w:shd w:val="clear" w:color="auto" w:fill="FFFFFF"/>
            <w:vAlign w:val="bottom"/>
          </w:tcPr>
          <w:p w:rsidR="00BA2F41" w:rsidRDefault="00BA2F41" w:rsidP="00595D36">
            <w:pPr>
              <w:pStyle w:val="slogan"/>
            </w:pPr>
          </w:p>
        </w:tc>
        <w:tc>
          <w:tcPr>
            <w:tcW w:w="4230" w:type="dxa"/>
            <w:gridSpan w:val="4"/>
            <w:shd w:val="clear" w:color="auto" w:fill="FFFFFF"/>
            <w:vAlign w:val="center"/>
          </w:tcPr>
          <w:p w:rsidR="00BA2F41" w:rsidRPr="001C2122" w:rsidRDefault="00BA2F41" w:rsidP="000A467A">
            <w:pPr>
              <w:pStyle w:val="thankyou"/>
            </w:pPr>
            <w:r w:rsidRPr="00F01E9A">
              <w:t>Thank you for your business!</w:t>
            </w:r>
          </w:p>
        </w:tc>
      </w:tr>
    </w:tbl>
    <w:p w:rsidR="007F5BB3" w:rsidRDefault="007F5BB3" w:rsidP="00C41844"/>
    <w:sectPr w:rsidR="007F5BB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6B"/>
    <w:rsid w:val="00010191"/>
    <w:rsid w:val="00024856"/>
    <w:rsid w:val="00061BE1"/>
    <w:rsid w:val="000653AC"/>
    <w:rsid w:val="00081954"/>
    <w:rsid w:val="000A467A"/>
    <w:rsid w:val="000D6448"/>
    <w:rsid w:val="000E042A"/>
    <w:rsid w:val="000F6B47"/>
    <w:rsid w:val="000F7D4F"/>
    <w:rsid w:val="0010556E"/>
    <w:rsid w:val="001119DF"/>
    <w:rsid w:val="00130F5B"/>
    <w:rsid w:val="00140EA0"/>
    <w:rsid w:val="001553FA"/>
    <w:rsid w:val="00161DB3"/>
    <w:rsid w:val="00181917"/>
    <w:rsid w:val="001A0A9F"/>
    <w:rsid w:val="001B4F7A"/>
    <w:rsid w:val="001B70FF"/>
    <w:rsid w:val="001F0F9F"/>
    <w:rsid w:val="002025E8"/>
    <w:rsid w:val="00202E66"/>
    <w:rsid w:val="00227D2A"/>
    <w:rsid w:val="00237500"/>
    <w:rsid w:val="00237E66"/>
    <w:rsid w:val="002523E9"/>
    <w:rsid w:val="00297A63"/>
    <w:rsid w:val="002D128D"/>
    <w:rsid w:val="002F6035"/>
    <w:rsid w:val="00304275"/>
    <w:rsid w:val="003055DC"/>
    <w:rsid w:val="00311C97"/>
    <w:rsid w:val="003272DA"/>
    <w:rsid w:val="003D42CB"/>
    <w:rsid w:val="003E5FCD"/>
    <w:rsid w:val="004077A8"/>
    <w:rsid w:val="00441785"/>
    <w:rsid w:val="00442CDA"/>
    <w:rsid w:val="00446C27"/>
    <w:rsid w:val="004471ED"/>
    <w:rsid w:val="0045588D"/>
    <w:rsid w:val="00455F93"/>
    <w:rsid w:val="004C4F1D"/>
    <w:rsid w:val="004E6CDC"/>
    <w:rsid w:val="004F202D"/>
    <w:rsid w:val="005209B5"/>
    <w:rsid w:val="00521569"/>
    <w:rsid w:val="0057647C"/>
    <w:rsid w:val="00577677"/>
    <w:rsid w:val="005865E7"/>
    <w:rsid w:val="00595D36"/>
    <w:rsid w:val="005F3BA8"/>
    <w:rsid w:val="00600046"/>
    <w:rsid w:val="00646D51"/>
    <w:rsid w:val="00662A6B"/>
    <w:rsid w:val="006869C1"/>
    <w:rsid w:val="006A7C63"/>
    <w:rsid w:val="006F3C33"/>
    <w:rsid w:val="00704C33"/>
    <w:rsid w:val="00705D71"/>
    <w:rsid w:val="00750613"/>
    <w:rsid w:val="00754ED3"/>
    <w:rsid w:val="00776BCB"/>
    <w:rsid w:val="007B2964"/>
    <w:rsid w:val="007B38EB"/>
    <w:rsid w:val="007F242B"/>
    <w:rsid w:val="007F5BB3"/>
    <w:rsid w:val="008171B1"/>
    <w:rsid w:val="00820427"/>
    <w:rsid w:val="008C58CA"/>
    <w:rsid w:val="008C5A0E"/>
    <w:rsid w:val="008E45DF"/>
    <w:rsid w:val="008E5F43"/>
    <w:rsid w:val="00912BEF"/>
    <w:rsid w:val="00953D43"/>
    <w:rsid w:val="00954EF9"/>
    <w:rsid w:val="00955153"/>
    <w:rsid w:val="00976870"/>
    <w:rsid w:val="009B2AC0"/>
    <w:rsid w:val="009B3608"/>
    <w:rsid w:val="009B6CF5"/>
    <w:rsid w:val="009C1CA5"/>
    <w:rsid w:val="009C28E3"/>
    <w:rsid w:val="009C460F"/>
    <w:rsid w:val="009D7158"/>
    <w:rsid w:val="00A27EC3"/>
    <w:rsid w:val="00A42A8C"/>
    <w:rsid w:val="00A472D4"/>
    <w:rsid w:val="00A50CC1"/>
    <w:rsid w:val="00A5177E"/>
    <w:rsid w:val="00A54A6E"/>
    <w:rsid w:val="00A63377"/>
    <w:rsid w:val="00A87BAC"/>
    <w:rsid w:val="00A908B1"/>
    <w:rsid w:val="00AD1385"/>
    <w:rsid w:val="00AD6E6B"/>
    <w:rsid w:val="00B460B1"/>
    <w:rsid w:val="00BA2F41"/>
    <w:rsid w:val="00BE0AE9"/>
    <w:rsid w:val="00BF5438"/>
    <w:rsid w:val="00C25FED"/>
    <w:rsid w:val="00C41844"/>
    <w:rsid w:val="00C50F0E"/>
    <w:rsid w:val="00C54AE4"/>
    <w:rsid w:val="00CA08C5"/>
    <w:rsid w:val="00CA1C8D"/>
    <w:rsid w:val="00CC1DC3"/>
    <w:rsid w:val="00CD3C2A"/>
    <w:rsid w:val="00D52530"/>
    <w:rsid w:val="00D719AB"/>
    <w:rsid w:val="00D824D4"/>
    <w:rsid w:val="00DB6D0A"/>
    <w:rsid w:val="00DE2D7F"/>
    <w:rsid w:val="00DF1EAB"/>
    <w:rsid w:val="00E020A7"/>
    <w:rsid w:val="00E215DD"/>
    <w:rsid w:val="00E47F00"/>
    <w:rsid w:val="00E52199"/>
    <w:rsid w:val="00E52614"/>
    <w:rsid w:val="00E722D5"/>
    <w:rsid w:val="00E73C15"/>
    <w:rsid w:val="00E97E88"/>
    <w:rsid w:val="00EB4F05"/>
    <w:rsid w:val="00ED5BBA"/>
    <w:rsid w:val="00F006F7"/>
    <w:rsid w:val="00F01E9A"/>
    <w:rsid w:val="00F20A69"/>
    <w:rsid w:val="00F56369"/>
    <w:rsid w:val="00F77FB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  <w15:docId w15:val="{9C4D6A0C-112C-4A46-AB5E-96E0A7A4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870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E52199"/>
    <w:pPr>
      <w:keepNext/>
      <w:spacing w:before="140"/>
      <w:outlineLvl w:val="0"/>
    </w:pPr>
    <w:rPr>
      <w:rFonts w:ascii="Book Antiqua" w:hAnsi="Book Antiqua" w:cs="Arial"/>
      <w:bCs/>
      <w:caps/>
      <w:color w:val="0000CC"/>
      <w:kern w:val="44"/>
      <w:sz w:val="48"/>
      <w:szCs w:val="64"/>
    </w:rPr>
  </w:style>
  <w:style w:type="paragraph" w:styleId="Heading2">
    <w:name w:val="heading 2"/>
    <w:basedOn w:val="Normal"/>
    <w:next w:val="Normal"/>
    <w:qFormat/>
    <w:rsid w:val="00976870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76870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976870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0A467A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976870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976870"/>
    <w:pPr>
      <w:outlineLvl w:val="2"/>
    </w:pPr>
    <w:rPr>
      <w:i/>
      <w:spacing w:val="4"/>
      <w:szCs w:val="18"/>
    </w:rPr>
  </w:style>
  <w:style w:type="paragraph" w:customStyle="1" w:styleId="thankyou">
    <w:name w:val="thank you"/>
    <w:basedOn w:val="Normal"/>
    <w:link w:val="thankyouChar"/>
    <w:autoRedefine/>
    <w:rsid w:val="00976870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headingright">
    <w:name w:val="heading right"/>
    <w:basedOn w:val="Normal"/>
    <w:rsid w:val="00976870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labels">
    <w:name w:val="labels"/>
    <w:basedOn w:val="Normal"/>
    <w:rsid w:val="00976870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754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4ED3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68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y\AppData\Roaming\Microsoft\Templates\Service%20invoice%20(Blue%20Border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392D31EB37473389CF2FA62B624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6BE24-1BDD-44AF-A11D-E50C785B9951}"/>
      </w:docPartPr>
      <w:docPartBody>
        <w:p w:rsidR="00000000" w:rsidRDefault="00632A9F">
          <w:pPr>
            <w:pStyle w:val="FC392D31EB37473389CF2FA62B6249CF"/>
          </w:pPr>
          <w:r w:rsidRPr="00857D02">
            <w:t>[Name]</w:t>
          </w:r>
        </w:p>
      </w:docPartBody>
    </w:docPart>
    <w:docPart>
      <w:docPartPr>
        <w:name w:val="B1C0C13C7EAE49F1AFA223294283B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A77D-F3D3-4640-8483-BE1A4667E17A}"/>
      </w:docPartPr>
      <w:docPartBody>
        <w:p w:rsidR="00000000" w:rsidRDefault="00451746" w:rsidP="00451746">
          <w:pPr>
            <w:pStyle w:val="B1C0C13C7EAE49F1AFA223294283BF2E"/>
          </w:pPr>
          <w:r>
            <w:rPr>
              <w:rStyle w:val="PlaceholderText"/>
            </w:rPr>
            <w:t>[100]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46"/>
    <w:rsid w:val="00451746"/>
    <w:rsid w:val="0063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1746"/>
    <w:rPr>
      <w:color w:val="808080"/>
    </w:rPr>
  </w:style>
  <w:style w:type="paragraph" w:customStyle="1" w:styleId="207B623726E642989EABBAC32D70F928">
    <w:name w:val="207B623726E642989EABBAC32D70F928"/>
  </w:style>
  <w:style w:type="paragraph" w:customStyle="1" w:styleId="D056531D748A42438E7EAEB9466E2CF6">
    <w:name w:val="D056531D748A42438E7EAEB9466E2CF6"/>
  </w:style>
  <w:style w:type="paragraph" w:customStyle="1" w:styleId="91D2E43A8FED4061AC450591EA7E28C5">
    <w:name w:val="91D2E43A8FED4061AC450591EA7E28C5"/>
  </w:style>
  <w:style w:type="paragraph" w:customStyle="1" w:styleId="F044D2DC3CFA439DA2218A0399601615">
    <w:name w:val="F044D2DC3CFA439DA2218A0399601615"/>
  </w:style>
  <w:style w:type="paragraph" w:customStyle="1" w:styleId="9C84C6983D8540609FEC6724251AFC61">
    <w:name w:val="9C84C6983D8540609FEC6724251AFC61"/>
  </w:style>
  <w:style w:type="paragraph" w:customStyle="1" w:styleId="4B8C85E103544008BCA889BBAC6A1DE9">
    <w:name w:val="4B8C85E103544008BCA889BBAC6A1DE9"/>
  </w:style>
  <w:style w:type="paragraph" w:customStyle="1" w:styleId="44A8FAB1DE524EA5816ABB8CF84EAEA9">
    <w:name w:val="44A8FAB1DE524EA5816ABB8CF84EAEA9"/>
  </w:style>
  <w:style w:type="paragraph" w:customStyle="1" w:styleId="1E854C31480340A9B1B2F52F1FDF1496">
    <w:name w:val="1E854C31480340A9B1B2F52F1FDF1496"/>
  </w:style>
  <w:style w:type="paragraph" w:customStyle="1" w:styleId="FC392D31EB37473389CF2FA62B6249CF">
    <w:name w:val="FC392D31EB37473389CF2FA62B6249CF"/>
  </w:style>
  <w:style w:type="paragraph" w:customStyle="1" w:styleId="9F3F6B5A35B44F15903B6483BE61439F">
    <w:name w:val="9F3F6B5A35B44F15903B6483BE61439F"/>
  </w:style>
  <w:style w:type="paragraph" w:customStyle="1" w:styleId="56567DB04CDB4CA09ECDB3FC2784F56D">
    <w:name w:val="56567DB04CDB4CA09ECDB3FC2784F56D"/>
  </w:style>
  <w:style w:type="paragraph" w:customStyle="1" w:styleId="B017AF48C7974F38A5A4762ECEA87BD8">
    <w:name w:val="B017AF48C7974F38A5A4762ECEA87BD8"/>
  </w:style>
  <w:style w:type="paragraph" w:customStyle="1" w:styleId="3FA0B4638ABD4AB290192CC8374580D1">
    <w:name w:val="3FA0B4638ABD4AB290192CC8374580D1"/>
  </w:style>
  <w:style w:type="paragraph" w:customStyle="1" w:styleId="9881DD32B7D84AC991608D28450E60D5">
    <w:name w:val="9881DD32B7D84AC991608D28450E60D5"/>
  </w:style>
  <w:style w:type="paragraph" w:customStyle="1" w:styleId="3FAFB32D9E6846019C94276B7DE790E3">
    <w:name w:val="3FAFB32D9E6846019C94276B7DE790E3"/>
  </w:style>
  <w:style w:type="paragraph" w:customStyle="1" w:styleId="CA40A85390354B9785CAA4224BD358FA">
    <w:name w:val="CA40A85390354B9785CAA4224BD358FA"/>
  </w:style>
  <w:style w:type="paragraph" w:customStyle="1" w:styleId="097C3552586C4BA1A03DAAC82D4BA1F1">
    <w:name w:val="097C3552586C4BA1A03DAAC82D4BA1F1"/>
    <w:rsid w:val="00451746"/>
  </w:style>
  <w:style w:type="paragraph" w:customStyle="1" w:styleId="B1C0C13C7EAE49F1AFA223294283BF2E">
    <w:name w:val="B1C0C13C7EAE49F1AFA223294283BF2E"/>
    <w:rsid w:val="00451746"/>
  </w:style>
  <w:style w:type="paragraph" w:customStyle="1" w:styleId="6370DE23FA7A4BAFA13474C818466300">
    <w:name w:val="6370DE23FA7A4BAFA13474C818466300"/>
    <w:rsid w:val="00451746"/>
  </w:style>
  <w:style w:type="paragraph" w:customStyle="1" w:styleId="3798FFA7CA9A44C4B482F46010FC4BBB">
    <w:name w:val="3798FFA7CA9A44C4B482F46010FC4BBB"/>
    <w:rsid w:val="00451746"/>
  </w:style>
  <w:style w:type="paragraph" w:customStyle="1" w:styleId="BEF34A1451D24C659F70F5F10AAFFCFC">
    <w:name w:val="BEF34A1451D24C659F70F5F10AAFFCFC"/>
    <w:rsid w:val="00451746"/>
  </w:style>
  <w:style w:type="paragraph" w:customStyle="1" w:styleId="6447CC708FFE407FABC8B5D083777238">
    <w:name w:val="6447CC708FFE407FABC8B5D083777238"/>
    <w:rsid w:val="00451746"/>
  </w:style>
  <w:style w:type="paragraph" w:customStyle="1" w:styleId="6DB047FC9AD74C12976E8F4787DE1D0F">
    <w:name w:val="6DB047FC9AD74C12976E8F4787DE1D0F"/>
    <w:rsid w:val="00451746"/>
  </w:style>
  <w:style w:type="paragraph" w:customStyle="1" w:styleId="9B5D41F04F9349FBACFCDFCF651733B0">
    <w:name w:val="9B5D41F04F9349FBACFCDFCF651733B0"/>
    <w:rsid w:val="00451746"/>
  </w:style>
  <w:style w:type="paragraph" w:customStyle="1" w:styleId="095BE4B6C0D94AFEA116665BDD20A3D3">
    <w:name w:val="095BE4B6C0D94AFEA116665BDD20A3D3"/>
    <w:rsid w:val="00451746"/>
  </w:style>
  <w:style w:type="paragraph" w:customStyle="1" w:styleId="46AE84B4C6434E69BE227905477F17CB">
    <w:name w:val="46AE84B4C6434E69BE227905477F17CB"/>
    <w:rsid w:val="00451746"/>
  </w:style>
  <w:style w:type="paragraph" w:customStyle="1" w:styleId="E837D997873A49C38797782F8AB53648">
    <w:name w:val="E837D997873A49C38797782F8AB53648"/>
    <w:rsid w:val="00451746"/>
  </w:style>
  <w:style w:type="paragraph" w:customStyle="1" w:styleId="FE2C44A0152243F7BD6C61E20B2AF5FC">
    <w:name w:val="FE2C44A0152243F7BD6C61E20B2AF5FC"/>
    <w:rsid w:val="00451746"/>
  </w:style>
  <w:style w:type="paragraph" w:customStyle="1" w:styleId="E566E6F96C2B4B5A8E90AC2F5C3B5937">
    <w:name w:val="E566E6F96C2B4B5A8E90AC2F5C3B5937"/>
    <w:rsid w:val="00451746"/>
  </w:style>
  <w:style w:type="paragraph" w:customStyle="1" w:styleId="44F949DC71F54BA3BD5CF098F164E95A">
    <w:name w:val="44F949DC71F54BA3BD5CF098F164E95A"/>
    <w:rsid w:val="004517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B9516F-8E47-48ED-8426-B21B5FF274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(Blue Border design).dotx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(Blue Border design)</vt:lpstr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(Blue Border design)</dc:title>
  <dc:creator>Billy</dc:creator>
  <cp:keywords/>
  <cp:lastModifiedBy>Billy</cp:lastModifiedBy>
  <cp:revision>2</cp:revision>
  <cp:lastPrinted>2004-09-22T18:37:00Z</cp:lastPrinted>
  <dcterms:created xsi:type="dcterms:W3CDTF">2015-12-08T21:52:00Z</dcterms:created>
  <dcterms:modified xsi:type="dcterms:W3CDTF">2015-12-08T21:52:00Z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TC103747119990</vt:lpwstr>
  </property>
</Properties>
</file>